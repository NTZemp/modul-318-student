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09719" w14:textId="77777777" w:rsidR="00C6554A" w:rsidRPr="008B5277" w:rsidRDefault="005F5922" w:rsidP="00C6554A">
      <w:pPr>
        <w:pStyle w:val="Photo"/>
      </w:pPr>
      <w:bookmarkStart w:id="0" w:name="_Toc321147149"/>
      <w:bookmarkStart w:id="1" w:name="_Toc318188227"/>
      <w:bookmarkStart w:id="2" w:name="_Toc318188327"/>
      <w:bookmarkStart w:id="3" w:name="_Toc318189312"/>
      <w:bookmarkStart w:id="4" w:name="_Toc321147011"/>
      <w:r w:rsidRPr="008A20DF">
        <w:drawing>
          <wp:inline distT="0" distB="0" distL="0" distR="0" wp14:anchorId="7E875E8C" wp14:editId="2A43123A">
            <wp:extent cx="5486400" cy="3430829"/>
            <wp:effectExtent l="0" t="0" r="0" b="0"/>
            <wp:docPr id="1" name="Picture 1" descr="Bildergebnis fÃ¼r Ã¶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Ã¶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30829"/>
                    </a:xfrm>
                    <a:prstGeom prst="rect">
                      <a:avLst/>
                    </a:prstGeom>
                    <a:noFill/>
                    <a:ln>
                      <a:noFill/>
                    </a:ln>
                  </pic:spPr>
                </pic:pic>
              </a:graphicData>
            </a:graphic>
          </wp:inline>
        </w:drawing>
      </w:r>
    </w:p>
    <w:bookmarkEnd w:id="0"/>
    <w:bookmarkEnd w:id="1"/>
    <w:bookmarkEnd w:id="2"/>
    <w:bookmarkEnd w:id="3"/>
    <w:bookmarkEnd w:id="4"/>
    <w:p w14:paraId="69716B14" w14:textId="77777777" w:rsidR="00C6554A" w:rsidRDefault="005F5922" w:rsidP="00C6554A">
      <w:pPr>
        <w:pStyle w:val="Title"/>
      </w:pPr>
      <w:r>
        <w:t>ÖV App</w:t>
      </w:r>
    </w:p>
    <w:p w14:paraId="3F25C5AB" w14:textId="77777777" w:rsidR="005F5922" w:rsidRDefault="005F5922" w:rsidP="00C6554A">
      <w:pPr>
        <w:pStyle w:val="Title"/>
      </w:pPr>
    </w:p>
    <w:p w14:paraId="65335D18" w14:textId="039F44C4" w:rsidR="004A17F2" w:rsidRDefault="005F5922" w:rsidP="004A17F2">
      <w:pPr>
        <w:pStyle w:val="ContactInfo"/>
      </w:pPr>
      <w:r>
        <w:t>Noah Zemp</w:t>
      </w:r>
      <w:r w:rsidR="00C6554A">
        <w:t xml:space="preserve"> | </w:t>
      </w:r>
      <w:r>
        <w:t>M318</w:t>
      </w:r>
      <w:r w:rsidR="00C6554A">
        <w:t xml:space="preserve"> |</w:t>
      </w:r>
      <w:r w:rsidR="00C6554A" w:rsidRPr="00D5413C">
        <w:t xml:space="preserve"> </w:t>
      </w:r>
      <w:r>
        <w:t>27.11.208</w:t>
      </w:r>
    </w:p>
    <w:p w14:paraId="1140F262" w14:textId="11793CE6" w:rsidR="0059617A" w:rsidRDefault="004A17F2" w:rsidP="004A17F2">
      <w:r>
        <w:br w:type="page"/>
      </w:r>
    </w:p>
    <w:sdt>
      <w:sdtPr>
        <w:id w:val="-572427143"/>
        <w:docPartObj>
          <w:docPartGallery w:val="Table of Contents"/>
          <w:docPartUnique/>
        </w:docPartObj>
      </w:sdtPr>
      <w:sdtEndPr>
        <w:rPr>
          <w:rFonts w:asciiTheme="minorHAnsi" w:eastAsiaTheme="minorHAnsi" w:hAnsiTheme="minorHAnsi" w:cstheme="minorBidi"/>
          <w:b/>
          <w:bCs/>
          <w:color w:val="595959" w:themeColor="text1" w:themeTint="A6"/>
          <w:sz w:val="22"/>
          <w:szCs w:val="22"/>
        </w:rPr>
      </w:sdtEndPr>
      <w:sdtContent>
        <w:p w14:paraId="5AFFFC46" w14:textId="631D1D13" w:rsidR="00170F2B" w:rsidRDefault="00170F2B">
          <w:pPr>
            <w:pStyle w:val="TOCHeading"/>
          </w:pPr>
          <w:r>
            <w:t>Contents</w:t>
          </w:r>
        </w:p>
        <w:p w14:paraId="75BF0F5E" w14:textId="277326EE" w:rsidR="00170F2B" w:rsidRDefault="00170F2B">
          <w:pPr>
            <w:pStyle w:val="TOC1"/>
            <w:tabs>
              <w:tab w:val="right" w:leader="dot" w:pos="8630"/>
            </w:tabs>
            <w:rPr>
              <w:rFonts w:eastAsiaTheme="minorEastAsia"/>
              <w:color w:val="auto"/>
              <w:lang w:val="en-GB" w:eastAsia="en-GB"/>
            </w:rPr>
          </w:pPr>
          <w:r>
            <w:fldChar w:fldCharType="begin"/>
          </w:r>
          <w:r>
            <w:instrText xml:space="preserve"> TOC \o "1-3" \h \z \u </w:instrText>
          </w:r>
          <w:r>
            <w:fldChar w:fldCharType="separate"/>
          </w:r>
          <w:hyperlink w:anchor="_Toc531696950" w:history="1">
            <w:r w:rsidRPr="000610EB">
              <w:rPr>
                <w:rStyle w:val="Hyperlink"/>
              </w:rPr>
              <w:t>Einleitung:</w:t>
            </w:r>
            <w:r>
              <w:rPr>
                <w:webHidden/>
              </w:rPr>
              <w:tab/>
            </w:r>
            <w:r>
              <w:rPr>
                <w:webHidden/>
              </w:rPr>
              <w:fldChar w:fldCharType="begin"/>
            </w:r>
            <w:r>
              <w:rPr>
                <w:webHidden/>
              </w:rPr>
              <w:instrText xml:space="preserve"> PAGEREF _Toc531696950 \h </w:instrText>
            </w:r>
            <w:r>
              <w:rPr>
                <w:webHidden/>
              </w:rPr>
            </w:r>
            <w:r>
              <w:rPr>
                <w:webHidden/>
              </w:rPr>
              <w:fldChar w:fldCharType="separate"/>
            </w:r>
            <w:r>
              <w:rPr>
                <w:webHidden/>
              </w:rPr>
              <w:t>2</w:t>
            </w:r>
            <w:r>
              <w:rPr>
                <w:webHidden/>
              </w:rPr>
              <w:fldChar w:fldCharType="end"/>
            </w:r>
          </w:hyperlink>
        </w:p>
        <w:p w14:paraId="3DBD8D2C" w14:textId="5B0103FE" w:rsidR="00170F2B" w:rsidRDefault="00170F2B">
          <w:pPr>
            <w:pStyle w:val="TOC1"/>
            <w:tabs>
              <w:tab w:val="right" w:leader="dot" w:pos="8630"/>
            </w:tabs>
            <w:rPr>
              <w:rFonts w:eastAsiaTheme="minorEastAsia"/>
              <w:color w:val="auto"/>
              <w:lang w:val="en-GB" w:eastAsia="en-GB"/>
            </w:rPr>
          </w:pPr>
          <w:hyperlink w:anchor="_Toc531696951" w:history="1">
            <w:r w:rsidRPr="000610EB">
              <w:rPr>
                <w:rStyle w:val="Hyperlink"/>
              </w:rPr>
              <w:t>Plannung</w:t>
            </w:r>
            <w:r>
              <w:rPr>
                <w:webHidden/>
              </w:rPr>
              <w:tab/>
            </w:r>
            <w:r>
              <w:rPr>
                <w:webHidden/>
              </w:rPr>
              <w:fldChar w:fldCharType="begin"/>
            </w:r>
            <w:r>
              <w:rPr>
                <w:webHidden/>
              </w:rPr>
              <w:instrText xml:space="preserve"> PAGEREF _Toc531696951 \h </w:instrText>
            </w:r>
            <w:r>
              <w:rPr>
                <w:webHidden/>
              </w:rPr>
            </w:r>
            <w:r>
              <w:rPr>
                <w:webHidden/>
              </w:rPr>
              <w:fldChar w:fldCharType="separate"/>
            </w:r>
            <w:r>
              <w:rPr>
                <w:webHidden/>
              </w:rPr>
              <w:t>3</w:t>
            </w:r>
            <w:r>
              <w:rPr>
                <w:webHidden/>
              </w:rPr>
              <w:fldChar w:fldCharType="end"/>
            </w:r>
          </w:hyperlink>
        </w:p>
        <w:p w14:paraId="2BDDACEC" w14:textId="6E1BC1B8" w:rsidR="00170F2B" w:rsidRDefault="00170F2B">
          <w:pPr>
            <w:pStyle w:val="TOC2"/>
            <w:tabs>
              <w:tab w:val="right" w:leader="dot" w:pos="8630"/>
            </w:tabs>
            <w:rPr>
              <w:rFonts w:eastAsiaTheme="minorEastAsia"/>
              <w:color w:val="auto"/>
              <w:lang w:val="en-GB" w:eastAsia="en-GB"/>
            </w:rPr>
          </w:pPr>
          <w:hyperlink w:anchor="_Toc531696952" w:history="1">
            <w:r w:rsidRPr="000610EB">
              <w:rPr>
                <w:rStyle w:val="Hyperlink"/>
              </w:rPr>
              <w:t>Diagramme:</w:t>
            </w:r>
            <w:r>
              <w:rPr>
                <w:webHidden/>
              </w:rPr>
              <w:tab/>
            </w:r>
            <w:r>
              <w:rPr>
                <w:webHidden/>
              </w:rPr>
              <w:fldChar w:fldCharType="begin"/>
            </w:r>
            <w:r>
              <w:rPr>
                <w:webHidden/>
              </w:rPr>
              <w:instrText xml:space="preserve"> PAGEREF _Toc531696952 \h </w:instrText>
            </w:r>
            <w:r>
              <w:rPr>
                <w:webHidden/>
              </w:rPr>
            </w:r>
            <w:r>
              <w:rPr>
                <w:webHidden/>
              </w:rPr>
              <w:fldChar w:fldCharType="separate"/>
            </w:r>
            <w:r>
              <w:rPr>
                <w:webHidden/>
              </w:rPr>
              <w:t>3</w:t>
            </w:r>
            <w:r>
              <w:rPr>
                <w:webHidden/>
              </w:rPr>
              <w:fldChar w:fldCharType="end"/>
            </w:r>
          </w:hyperlink>
        </w:p>
        <w:p w14:paraId="723FAEB3" w14:textId="30C5DA73" w:rsidR="00170F2B" w:rsidRDefault="00170F2B">
          <w:pPr>
            <w:pStyle w:val="TOC3"/>
            <w:tabs>
              <w:tab w:val="right" w:leader="dot" w:pos="8630"/>
            </w:tabs>
            <w:rPr>
              <w:rFonts w:eastAsiaTheme="minorEastAsia"/>
              <w:color w:val="auto"/>
              <w:lang w:val="en-GB" w:eastAsia="en-GB"/>
            </w:rPr>
          </w:pPr>
          <w:hyperlink w:anchor="_Toc531696953" w:history="1">
            <w:r w:rsidRPr="000610EB">
              <w:rPr>
                <w:rStyle w:val="Hyperlink"/>
              </w:rPr>
              <w:t>Use Case Diagramm</w:t>
            </w:r>
            <w:r>
              <w:rPr>
                <w:webHidden/>
              </w:rPr>
              <w:tab/>
            </w:r>
            <w:r>
              <w:rPr>
                <w:webHidden/>
              </w:rPr>
              <w:fldChar w:fldCharType="begin"/>
            </w:r>
            <w:r>
              <w:rPr>
                <w:webHidden/>
              </w:rPr>
              <w:instrText xml:space="preserve"> PAGEREF _Toc531696953 \h </w:instrText>
            </w:r>
            <w:r>
              <w:rPr>
                <w:webHidden/>
              </w:rPr>
            </w:r>
            <w:r>
              <w:rPr>
                <w:webHidden/>
              </w:rPr>
              <w:fldChar w:fldCharType="separate"/>
            </w:r>
            <w:r>
              <w:rPr>
                <w:webHidden/>
              </w:rPr>
              <w:t>3</w:t>
            </w:r>
            <w:r>
              <w:rPr>
                <w:webHidden/>
              </w:rPr>
              <w:fldChar w:fldCharType="end"/>
            </w:r>
          </w:hyperlink>
        </w:p>
        <w:p w14:paraId="101E087C" w14:textId="7C10816C" w:rsidR="00170F2B" w:rsidRDefault="00170F2B">
          <w:pPr>
            <w:pStyle w:val="TOC3"/>
            <w:tabs>
              <w:tab w:val="right" w:leader="dot" w:pos="8630"/>
            </w:tabs>
            <w:rPr>
              <w:rFonts w:eastAsiaTheme="minorEastAsia"/>
              <w:color w:val="auto"/>
              <w:lang w:val="en-GB" w:eastAsia="en-GB"/>
            </w:rPr>
          </w:pPr>
          <w:hyperlink w:anchor="_Toc531696954" w:history="1">
            <w:r w:rsidRPr="000610EB">
              <w:rPr>
                <w:rStyle w:val="Hyperlink"/>
                <w:lang w:val="en-GB"/>
              </w:rPr>
              <w:t>Aktions Diagramm</w:t>
            </w:r>
            <w:r>
              <w:rPr>
                <w:webHidden/>
              </w:rPr>
              <w:tab/>
            </w:r>
            <w:r>
              <w:rPr>
                <w:webHidden/>
              </w:rPr>
              <w:fldChar w:fldCharType="begin"/>
            </w:r>
            <w:r>
              <w:rPr>
                <w:webHidden/>
              </w:rPr>
              <w:instrText xml:space="preserve"> PAGEREF _Toc531696954 \h </w:instrText>
            </w:r>
            <w:r>
              <w:rPr>
                <w:webHidden/>
              </w:rPr>
            </w:r>
            <w:r>
              <w:rPr>
                <w:webHidden/>
              </w:rPr>
              <w:fldChar w:fldCharType="separate"/>
            </w:r>
            <w:r>
              <w:rPr>
                <w:webHidden/>
              </w:rPr>
              <w:t>4</w:t>
            </w:r>
            <w:r>
              <w:rPr>
                <w:webHidden/>
              </w:rPr>
              <w:fldChar w:fldCharType="end"/>
            </w:r>
          </w:hyperlink>
        </w:p>
        <w:p w14:paraId="6B382F79" w14:textId="08D0DD82" w:rsidR="00170F2B" w:rsidRDefault="00170F2B">
          <w:pPr>
            <w:pStyle w:val="TOC2"/>
            <w:tabs>
              <w:tab w:val="right" w:leader="dot" w:pos="8630"/>
            </w:tabs>
            <w:rPr>
              <w:rFonts w:eastAsiaTheme="minorEastAsia"/>
              <w:color w:val="auto"/>
              <w:lang w:val="en-GB" w:eastAsia="en-GB"/>
            </w:rPr>
          </w:pPr>
          <w:hyperlink w:anchor="_Toc531696955" w:history="1">
            <w:r w:rsidRPr="000610EB">
              <w:rPr>
                <w:rStyle w:val="Hyperlink"/>
                <w:lang w:val="en-GB"/>
              </w:rPr>
              <w:t>Coding Conventions</w:t>
            </w:r>
            <w:r>
              <w:rPr>
                <w:webHidden/>
              </w:rPr>
              <w:tab/>
            </w:r>
            <w:r>
              <w:rPr>
                <w:webHidden/>
              </w:rPr>
              <w:fldChar w:fldCharType="begin"/>
            </w:r>
            <w:r>
              <w:rPr>
                <w:webHidden/>
              </w:rPr>
              <w:instrText xml:space="preserve"> PAGEREF _Toc531696955 \h </w:instrText>
            </w:r>
            <w:r>
              <w:rPr>
                <w:webHidden/>
              </w:rPr>
            </w:r>
            <w:r>
              <w:rPr>
                <w:webHidden/>
              </w:rPr>
              <w:fldChar w:fldCharType="separate"/>
            </w:r>
            <w:r>
              <w:rPr>
                <w:webHidden/>
              </w:rPr>
              <w:t>5</w:t>
            </w:r>
            <w:r>
              <w:rPr>
                <w:webHidden/>
              </w:rPr>
              <w:fldChar w:fldCharType="end"/>
            </w:r>
          </w:hyperlink>
        </w:p>
        <w:p w14:paraId="65821829" w14:textId="6B7943CB" w:rsidR="00170F2B" w:rsidRDefault="00170F2B">
          <w:pPr>
            <w:pStyle w:val="TOC3"/>
            <w:tabs>
              <w:tab w:val="right" w:leader="dot" w:pos="8630"/>
            </w:tabs>
            <w:rPr>
              <w:rFonts w:eastAsiaTheme="minorEastAsia"/>
              <w:color w:val="auto"/>
              <w:lang w:val="en-GB" w:eastAsia="en-GB"/>
            </w:rPr>
          </w:pPr>
          <w:hyperlink w:anchor="_Toc531696956" w:history="1">
            <w:r w:rsidRPr="000610EB">
              <w:rPr>
                <w:rStyle w:val="Hyperlink"/>
              </w:rPr>
              <w:t>Gruppenmitglieder</w:t>
            </w:r>
            <w:r>
              <w:rPr>
                <w:webHidden/>
              </w:rPr>
              <w:tab/>
            </w:r>
            <w:r>
              <w:rPr>
                <w:webHidden/>
              </w:rPr>
              <w:fldChar w:fldCharType="begin"/>
            </w:r>
            <w:r>
              <w:rPr>
                <w:webHidden/>
              </w:rPr>
              <w:instrText xml:space="preserve"> PAGEREF _Toc531696956 \h </w:instrText>
            </w:r>
            <w:r>
              <w:rPr>
                <w:webHidden/>
              </w:rPr>
            </w:r>
            <w:r>
              <w:rPr>
                <w:webHidden/>
              </w:rPr>
              <w:fldChar w:fldCharType="separate"/>
            </w:r>
            <w:r>
              <w:rPr>
                <w:webHidden/>
              </w:rPr>
              <w:t>5</w:t>
            </w:r>
            <w:r>
              <w:rPr>
                <w:webHidden/>
              </w:rPr>
              <w:fldChar w:fldCharType="end"/>
            </w:r>
          </w:hyperlink>
        </w:p>
        <w:p w14:paraId="4AE5C99D" w14:textId="6A0FA3BA" w:rsidR="00170F2B" w:rsidRDefault="00170F2B">
          <w:pPr>
            <w:pStyle w:val="TOC3"/>
            <w:tabs>
              <w:tab w:val="right" w:leader="dot" w:pos="8630"/>
            </w:tabs>
            <w:rPr>
              <w:rFonts w:eastAsiaTheme="minorEastAsia"/>
              <w:color w:val="auto"/>
              <w:lang w:val="en-GB" w:eastAsia="en-GB"/>
            </w:rPr>
          </w:pPr>
          <w:hyperlink w:anchor="_Toc531696957" w:history="1">
            <w:r w:rsidRPr="000610EB">
              <w:rPr>
                <w:rStyle w:val="Hyperlink"/>
              </w:rPr>
              <w:t>Nutzen</w:t>
            </w:r>
            <w:r>
              <w:rPr>
                <w:webHidden/>
              </w:rPr>
              <w:tab/>
            </w:r>
            <w:r>
              <w:rPr>
                <w:webHidden/>
              </w:rPr>
              <w:fldChar w:fldCharType="begin"/>
            </w:r>
            <w:r>
              <w:rPr>
                <w:webHidden/>
              </w:rPr>
              <w:instrText xml:space="preserve"> PAGEREF _Toc531696957 \h </w:instrText>
            </w:r>
            <w:r>
              <w:rPr>
                <w:webHidden/>
              </w:rPr>
            </w:r>
            <w:r>
              <w:rPr>
                <w:webHidden/>
              </w:rPr>
              <w:fldChar w:fldCharType="separate"/>
            </w:r>
            <w:r>
              <w:rPr>
                <w:webHidden/>
              </w:rPr>
              <w:t>5</w:t>
            </w:r>
            <w:r>
              <w:rPr>
                <w:webHidden/>
              </w:rPr>
              <w:fldChar w:fldCharType="end"/>
            </w:r>
          </w:hyperlink>
        </w:p>
        <w:p w14:paraId="6C747B60" w14:textId="3D4DB4AE" w:rsidR="00170F2B" w:rsidRDefault="00170F2B">
          <w:pPr>
            <w:pStyle w:val="TOC2"/>
            <w:tabs>
              <w:tab w:val="right" w:leader="dot" w:pos="8630"/>
            </w:tabs>
            <w:rPr>
              <w:rFonts w:eastAsiaTheme="minorEastAsia"/>
              <w:color w:val="auto"/>
              <w:lang w:val="en-GB" w:eastAsia="en-GB"/>
            </w:rPr>
          </w:pPr>
          <w:hyperlink w:anchor="_Toc531696958" w:history="1">
            <w:r w:rsidRPr="000610EB">
              <w:rPr>
                <w:rStyle w:val="Hyperlink"/>
              </w:rPr>
              <w:t>Code Struktur:</w:t>
            </w:r>
            <w:r>
              <w:rPr>
                <w:webHidden/>
              </w:rPr>
              <w:tab/>
            </w:r>
            <w:r>
              <w:rPr>
                <w:webHidden/>
              </w:rPr>
              <w:fldChar w:fldCharType="begin"/>
            </w:r>
            <w:r>
              <w:rPr>
                <w:webHidden/>
              </w:rPr>
              <w:instrText xml:space="preserve"> PAGEREF _Toc531696958 \h </w:instrText>
            </w:r>
            <w:r>
              <w:rPr>
                <w:webHidden/>
              </w:rPr>
            </w:r>
            <w:r>
              <w:rPr>
                <w:webHidden/>
              </w:rPr>
              <w:fldChar w:fldCharType="separate"/>
            </w:r>
            <w:r>
              <w:rPr>
                <w:webHidden/>
              </w:rPr>
              <w:t>5</w:t>
            </w:r>
            <w:r>
              <w:rPr>
                <w:webHidden/>
              </w:rPr>
              <w:fldChar w:fldCharType="end"/>
            </w:r>
          </w:hyperlink>
        </w:p>
        <w:p w14:paraId="4BAE0EEE" w14:textId="36E2783E" w:rsidR="00170F2B" w:rsidRDefault="00170F2B">
          <w:pPr>
            <w:pStyle w:val="TOC3"/>
            <w:tabs>
              <w:tab w:val="right" w:leader="dot" w:pos="8630"/>
            </w:tabs>
            <w:rPr>
              <w:rFonts w:eastAsiaTheme="minorEastAsia"/>
              <w:color w:val="auto"/>
              <w:lang w:val="en-GB" w:eastAsia="en-GB"/>
            </w:rPr>
          </w:pPr>
          <w:hyperlink w:anchor="_Toc531696959" w:history="1">
            <w:r w:rsidRPr="000610EB">
              <w:rPr>
                <w:rStyle w:val="Hyperlink"/>
              </w:rPr>
              <w:t>Comments:</w:t>
            </w:r>
            <w:r>
              <w:rPr>
                <w:webHidden/>
              </w:rPr>
              <w:tab/>
            </w:r>
            <w:r>
              <w:rPr>
                <w:webHidden/>
              </w:rPr>
              <w:fldChar w:fldCharType="begin"/>
            </w:r>
            <w:r>
              <w:rPr>
                <w:webHidden/>
              </w:rPr>
              <w:instrText xml:space="preserve"> PAGEREF _Toc531696959 \h </w:instrText>
            </w:r>
            <w:r>
              <w:rPr>
                <w:webHidden/>
              </w:rPr>
            </w:r>
            <w:r>
              <w:rPr>
                <w:webHidden/>
              </w:rPr>
              <w:fldChar w:fldCharType="separate"/>
            </w:r>
            <w:r>
              <w:rPr>
                <w:webHidden/>
              </w:rPr>
              <w:t>5</w:t>
            </w:r>
            <w:r>
              <w:rPr>
                <w:webHidden/>
              </w:rPr>
              <w:fldChar w:fldCharType="end"/>
            </w:r>
          </w:hyperlink>
        </w:p>
        <w:p w14:paraId="6F7FA071" w14:textId="7E27A9C2" w:rsidR="00170F2B" w:rsidRDefault="00170F2B">
          <w:pPr>
            <w:pStyle w:val="TOC3"/>
            <w:tabs>
              <w:tab w:val="right" w:leader="dot" w:pos="8630"/>
            </w:tabs>
            <w:rPr>
              <w:rFonts w:eastAsiaTheme="minorEastAsia"/>
              <w:color w:val="auto"/>
              <w:lang w:val="en-GB" w:eastAsia="en-GB"/>
            </w:rPr>
          </w:pPr>
          <w:hyperlink w:anchor="_Toc531696960" w:history="1">
            <w:r w:rsidRPr="000610EB">
              <w:rPr>
                <w:rStyle w:val="Hyperlink"/>
              </w:rPr>
              <w:t>Geschweifte Klammern:</w:t>
            </w:r>
            <w:r>
              <w:rPr>
                <w:webHidden/>
              </w:rPr>
              <w:tab/>
            </w:r>
            <w:r>
              <w:rPr>
                <w:webHidden/>
              </w:rPr>
              <w:fldChar w:fldCharType="begin"/>
            </w:r>
            <w:r>
              <w:rPr>
                <w:webHidden/>
              </w:rPr>
              <w:instrText xml:space="preserve"> PAGEREF _Toc531696960 \h </w:instrText>
            </w:r>
            <w:r>
              <w:rPr>
                <w:webHidden/>
              </w:rPr>
            </w:r>
            <w:r>
              <w:rPr>
                <w:webHidden/>
              </w:rPr>
              <w:fldChar w:fldCharType="separate"/>
            </w:r>
            <w:r>
              <w:rPr>
                <w:webHidden/>
              </w:rPr>
              <w:t>5</w:t>
            </w:r>
            <w:r>
              <w:rPr>
                <w:webHidden/>
              </w:rPr>
              <w:fldChar w:fldCharType="end"/>
            </w:r>
          </w:hyperlink>
        </w:p>
        <w:p w14:paraId="0E3B030B" w14:textId="0C5165EA" w:rsidR="00170F2B" w:rsidRDefault="00170F2B">
          <w:pPr>
            <w:pStyle w:val="TOC3"/>
            <w:tabs>
              <w:tab w:val="right" w:leader="dot" w:pos="8630"/>
            </w:tabs>
            <w:rPr>
              <w:rFonts w:eastAsiaTheme="minorEastAsia"/>
              <w:color w:val="auto"/>
              <w:lang w:val="en-GB" w:eastAsia="en-GB"/>
            </w:rPr>
          </w:pPr>
          <w:hyperlink w:anchor="_Toc531696961" w:history="1">
            <w:r w:rsidRPr="000610EB">
              <w:rPr>
                <w:rStyle w:val="Hyperlink"/>
              </w:rPr>
              <w:t>Tabs:</w:t>
            </w:r>
            <w:r>
              <w:rPr>
                <w:webHidden/>
              </w:rPr>
              <w:tab/>
            </w:r>
            <w:r>
              <w:rPr>
                <w:webHidden/>
              </w:rPr>
              <w:fldChar w:fldCharType="begin"/>
            </w:r>
            <w:r>
              <w:rPr>
                <w:webHidden/>
              </w:rPr>
              <w:instrText xml:space="preserve"> PAGEREF _Toc531696961 \h </w:instrText>
            </w:r>
            <w:r>
              <w:rPr>
                <w:webHidden/>
              </w:rPr>
            </w:r>
            <w:r>
              <w:rPr>
                <w:webHidden/>
              </w:rPr>
              <w:fldChar w:fldCharType="separate"/>
            </w:r>
            <w:r>
              <w:rPr>
                <w:webHidden/>
              </w:rPr>
              <w:t>5</w:t>
            </w:r>
            <w:r>
              <w:rPr>
                <w:webHidden/>
              </w:rPr>
              <w:fldChar w:fldCharType="end"/>
            </w:r>
          </w:hyperlink>
        </w:p>
        <w:p w14:paraId="08F0775E" w14:textId="2986464E" w:rsidR="00170F2B" w:rsidRDefault="00170F2B">
          <w:pPr>
            <w:pStyle w:val="TOC3"/>
            <w:tabs>
              <w:tab w:val="right" w:leader="dot" w:pos="8630"/>
            </w:tabs>
            <w:rPr>
              <w:rFonts w:eastAsiaTheme="minorEastAsia"/>
              <w:color w:val="auto"/>
              <w:lang w:val="en-GB" w:eastAsia="en-GB"/>
            </w:rPr>
          </w:pPr>
          <w:hyperlink w:anchor="_Toc531696962" w:history="1">
            <w:r w:rsidRPr="000610EB">
              <w:rPr>
                <w:rStyle w:val="Hyperlink"/>
              </w:rPr>
              <w:t>Naming Conventions:</w:t>
            </w:r>
            <w:r>
              <w:rPr>
                <w:webHidden/>
              </w:rPr>
              <w:tab/>
            </w:r>
            <w:r>
              <w:rPr>
                <w:webHidden/>
              </w:rPr>
              <w:fldChar w:fldCharType="begin"/>
            </w:r>
            <w:r>
              <w:rPr>
                <w:webHidden/>
              </w:rPr>
              <w:instrText xml:space="preserve"> PAGEREF _Toc531696962 \h </w:instrText>
            </w:r>
            <w:r>
              <w:rPr>
                <w:webHidden/>
              </w:rPr>
            </w:r>
            <w:r>
              <w:rPr>
                <w:webHidden/>
              </w:rPr>
              <w:fldChar w:fldCharType="separate"/>
            </w:r>
            <w:r>
              <w:rPr>
                <w:webHidden/>
              </w:rPr>
              <w:t>6</w:t>
            </w:r>
            <w:r>
              <w:rPr>
                <w:webHidden/>
              </w:rPr>
              <w:fldChar w:fldCharType="end"/>
            </w:r>
          </w:hyperlink>
        </w:p>
        <w:p w14:paraId="0C2017BC" w14:textId="591A7B99" w:rsidR="00170F2B" w:rsidRDefault="00170F2B">
          <w:pPr>
            <w:pStyle w:val="TOC3"/>
            <w:tabs>
              <w:tab w:val="right" w:leader="dot" w:pos="8630"/>
            </w:tabs>
            <w:rPr>
              <w:rFonts w:eastAsiaTheme="minorEastAsia"/>
              <w:color w:val="auto"/>
              <w:lang w:val="en-GB" w:eastAsia="en-GB"/>
            </w:rPr>
          </w:pPr>
          <w:hyperlink w:anchor="_Toc531696963" w:history="1">
            <w:r w:rsidRPr="000610EB">
              <w:rPr>
                <w:rStyle w:val="Hyperlink"/>
              </w:rPr>
              <w:t>Gui Controls:</w:t>
            </w:r>
            <w:r>
              <w:rPr>
                <w:webHidden/>
              </w:rPr>
              <w:tab/>
            </w:r>
            <w:r>
              <w:rPr>
                <w:webHidden/>
              </w:rPr>
              <w:fldChar w:fldCharType="begin"/>
            </w:r>
            <w:r>
              <w:rPr>
                <w:webHidden/>
              </w:rPr>
              <w:instrText xml:space="preserve"> PAGEREF _Toc531696963 \h </w:instrText>
            </w:r>
            <w:r>
              <w:rPr>
                <w:webHidden/>
              </w:rPr>
            </w:r>
            <w:r>
              <w:rPr>
                <w:webHidden/>
              </w:rPr>
              <w:fldChar w:fldCharType="separate"/>
            </w:r>
            <w:r>
              <w:rPr>
                <w:webHidden/>
              </w:rPr>
              <w:t>6</w:t>
            </w:r>
            <w:r>
              <w:rPr>
                <w:webHidden/>
              </w:rPr>
              <w:fldChar w:fldCharType="end"/>
            </w:r>
          </w:hyperlink>
        </w:p>
        <w:p w14:paraId="463B3ED2" w14:textId="7010BB23" w:rsidR="00170F2B" w:rsidRDefault="00170F2B">
          <w:pPr>
            <w:pStyle w:val="TOC2"/>
            <w:tabs>
              <w:tab w:val="right" w:leader="dot" w:pos="8630"/>
            </w:tabs>
            <w:rPr>
              <w:rFonts w:eastAsiaTheme="minorEastAsia"/>
              <w:color w:val="auto"/>
              <w:lang w:val="en-GB" w:eastAsia="en-GB"/>
            </w:rPr>
          </w:pPr>
          <w:hyperlink w:anchor="_Toc531696964" w:history="1">
            <w:r w:rsidRPr="000610EB">
              <w:rPr>
                <w:rStyle w:val="Hyperlink"/>
              </w:rPr>
              <w:t>Gui-Mockup</w:t>
            </w:r>
            <w:r>
              <w:rPr>
                <w:webHidden/>
              </w:rPr>
              <w:tab/>
            </w:r>
            <w:r>
              <w:rPr>
                <w:webHidden/>
              </w:rPr>
              <w:fldChar w:fldCharType="begin"/>
            </w:r>
            <w:r>
              <w:rPr>
                <w:webHidden/>
              </w:rPr>
              <w:instrText xml:space="preserve"> PAGEREF _Toc531696964 \h </w:instrText>
            </w:r>
            <w:r>
              <w:rPr>
                <w:webHidden/>
              </w:rPr>
            </w:r>
            <w:r>
              <w:rPr>
                <w:webHidden/>
              </w:rPr>
              <w:fldChar w:fldCharType="separate"/>
            </w:r>
            <w:r>
              <w:rPr>
                <w:webHidden/>
              </w:rPr>
              <w:t>7</w:t>
            </w:r>
            <w:r>
              <w:rPr>
                <w:webHidden/>
              </w:rPr>
              <w:fldChar w:fldCharType="end"/>
            </w:r>
          </w:hyperlink>
        </w:p>
        <w:p w14:paraId="69E5C89E" w14:textId="701F07BC" w:rsidR="00170F2B" w:rsidRDefault="00170F2B">
          <w:pPr>
            <w:pStyle w:val="TOC1"/>
            <w:tabs>
              <w:tab w:val="right" w:leader="dot" w:pos="8630"/>
            </w:tabs>
            <w:rPr>
              <w:rFonts w:eastAsiaTheme="minorEastAsia"/>
              <w:color w:val="auto"/>
              <w:lang w:val="en-GB" w:eastAsia="en-GB"/>
            </w:rPr>
          </w:pPr>
          <w:hyperlink w:anchor="_Toc531696965" w:history="1">
            <w:r w:rsidRPr="000610EB">
              <w:rPr>
                <w:rStyle w:val="Hyperlink"/>
              </w:rPr>
              <w:t>Behandelte Anforderungen</w:t>
            </w:r>
            <w:r>
              <w:rPr>
                <w:webHidden/>
              </w:rPr>
              <w:tab/>
            </w:r>
            <w:r>
              <w:rPr>
                <w:webHidden/>
              </w:rPr>
              <w:fldChar w:fldCharType="begin"/>
            </w:r>
            <w:r>
              <w:rPr>
                <w:webHidden/>
              </w:rPr>
              <w:instrText xml:space="preserve"> PAGEREF _Toc531696965 \h </w:instrText>
            </w:r>
            <w:r>
              <w:rPr>
                <w:webHidden/>
              </w:rPr>
            </w:r>
            <w:r>
              <w:rPr>
                <w:webHidden/>
              </w:rPr>
              <w:fldChar w:fldCharType="separate"/>
            </w:r>
            <w:r>
              <w:rPr>
                <w:webHidden/>
              </w:rPr>
              <w:t>8</w:t>
            </w:r>
            <w:r>
              <w:rPr>
                <w:webHidden/>
              </w:rPr>
              <w:fldChar w:fldCharType="end"/>
            </w:r>
          </w:hyperlink>
        </w:p>
        <w:p w14:paraId="2F4E366F" w14:textId="4ADD62DB" w:rsidR="00170F2B" w:rsidRDefault="00170F2B">
          <w:pPr>
            <w:pStyle w:val="TOC2"/>
            <w:tabs>
              <w:tab w:val="right" w:leader="dot" w:pos="8630"/>
            </w:tabs>
            <w:rPr>
              <w:rFonts w:eastAsiaTheme="minorEastAsia"/>
              <w:color w:val="auto"/>
              <w:lang w:val="en-GB" w:eastAsia="en-GB"/>
            </w:rPr>
          </w:pPr>
          <w:hyperlink w:anchor="_Toc531696966" w:history="1">
            <w:r w:rsidRPr="000610EB">
              <w:rPr>
                <w:rStyle w:val="Hyperlink"/>
              </w:rPr>
              <w:t>A001</w:t>
            </w:r>
            <w:r>
              <w:rPr>
                <w:webHidden/>
              </w:rPr>
              <w:tab/>
            </w:r>
            <w:r>
              <w:rPr>
                <w:webHidden/>
              </w:rPr>
              <w:fldChar w:fldCharType="begin"/>
            </w:r>
            <w:r>
              <w:rPr>
                <w:webHidden/>
              </w:rPr>
              <w:instrText xml:space="preserve"> PAGEREF _Toc531696966 \h </w:instrText>
            </w:r>
            <w:r>
              <w:rPr>
                <w:webHidden/>
              </w:rPr>
            </w:r>
            <w:r>
              <w:rPr>
                <w:webHidden/>
              </w:rPr>
              <w:fldChar w:fldCharType="separate"/>
            </w:r>
            <w:r>
              <w:rPr>
                <w:webHidden/>
              </w:rPr>
              <w:t>8</w:t>
            </w:r>
            <w:r>
              <w:rPr>
                <w:webHidden/>
              </w:rPr>
              <w:fldChar w:fldCharType="end"/>
            </w:r>
          </w:hyperlink>
        </w:p>
        <w:p w14:paraId="668AFC6A" w14:textId="77B25A75" w:rsidR="00170F2B" w:rsidRDefault="00170F2B">
          <w:pPr>
            <w:pStyle w:val="TOC3"/>
            <w:tabs>
              <w:tab w:val="right" w:leader="dot" w:pos="8630"/>
            </w:tabs>
            <w:rPr>
              <w:rFonts w:eastAsiaTheme="minorEastAsia"/>
              <w:color w:val="auto"/>
              <w:lang w:val="en-GB" w:eastAsia="en-GB"/>
            </w:rPr>
          </w:pPr>
          <w:hyperlink w:anchor="_Toc531696967" w:history="1">
            <w:r w:rsidRPr="000610EB">
              <w:rPr>
                <w:rStyle w:val="Hyperlink"/>
              </w:rPr>
              <w:t>Anforderung</w:t>
            </w:r>
            <w:r>
              <w:rPr>
                <w:webHidden/>
              </w:rPr>
              <w:tab/>
            </w:r>
            <w:r>
              <w:rPr>
                <w:webHidden/>
              </w:rPr>
              <w:fldChar w:fldCharType="begin"/>
            </w:r>
            <w:r>
              <w:rPr>
                <w:webHidden/>
              </w:rPr>
              <w:instrText xml:space="preserve"> PAGEREF _Toc531696967 \h </w:instrText>
            </w:r>
            <w:r>
              <w:rPr>
                <w:webHidden/>
              </w:rPr>
            </w:r>
            <w:r>
              <w:rPr>
                <w:webHidden/>
              </w:rPr>
              <w:fldChar w:fldCharType="separate"/>
            </w:r>
            <w:r>
              <w:rPr>
                <w:webHidden/>
              </w:rPr>
              <w:t>8</w:t>
            </w:r>
            <w:r>
              <w:rPr>
                <w:webHidden/>
              </w:rPr>
              <w:fldChar w:fldCharType="end"/>
            </w:r>
          </w:hyperlink>
        </w:p>
        <w:p w14:paraId="7D026245" w14:textId="75F0769D" w:rsidR="00170F2B" w:rsidRDefault="00170F2B">
          <w:pPr>
            <w:pStyle w:val="TOC3"/>
            <w:tabs>
              <w:tab w:val="right" w:leader="dot" w:pos="8630"/>
            </w:tabs>
            <w:rPr>
              <w:rFonts w:eastAsiaTheme="minorEastAsia"/>
              <w:color w:val="auto"/>
              <w:lang w:val="en-GB" w:eastAsia="en-GB"/>
            </w:rPr>
          </w:pPr>
          <w:hyperlink w:anchor="_Toc531696968" w:history="1">
            <w:r w:rsidRPr="000610EB">
              <w:rPr>
                <w:rStyle w:val="Hyperlink"/>
              </w:rPr>
              <w:t>Implementierung</w:t>
            </w:r>
            <w:r>
              <w:rPr>
                <w:webHidden/>
              </w:rPr>
              <w:tab/>
            </w:r>
            <w:r>
              <w:rPr>
                <w:webHidden/>
              </w:rPr>
              <w:fldChar w:fldCharType="begin"/>
            </w:r>
            <w:r>
              <w:rPr>
                <w:webHidden/>
              </w:rPr>
              <w:instrText xml:space="preserve"> PAGEREF _Toc531696968 \h </w:instrText>
            </w:r>
            <w:r>
              <w:rPr>
                <w:webHidden/>
              </w:rPr>
            </w:r>
            <w:r>
              <w:rPr>
                <w:webHidden/>
              </w:rPr>
              <w:fldChar w:fldCharType="separate"/>
            </w:r>
            <w:r>
              <w:rPr>
                <w:webHidden/>
              </w:rPr>
              <w:t>8</w:t>
            </w:r>
            <w:r>
              <w:rPr>
                <w:webHidden/>
              </w:rPr>
              <w:fldChar w:fldCharType="end"/>
            </w:r>
          </w:hyperlink>
        </w:p>
        <w:p w14:paraId="5F80E341" w14:textId="6CB9570D" w:rsidR="00170F2B" w:rsidRDefault="00170F2B">
          <w:pPr>
            <w:pStyle w:val="TOC2"/>
            <w:tabs>
              <w:tab w:val="right" w:leader="dot" w:pos="8630"/>
            </w:tabs>
            <w:rPr>
              <w:rFonts w:eastAsiaTheme="minorEastAsia"/>
              <w:color w:val="auto"/>
              <w:lang w:val="en-GB" w:eastAsia="en-GB"/>
            </w:rPr>
          </w:pPr>
          <w:hyperlink w:anchor="_Toc531696969" w:history="1">
            <w:r w:rsidRPr="000610EB">
              <w:rPr>
                <w:rStyle w:val="Hyperlink"/>
              </w:rPr>
              <w:t>A002</w:t>
            </w:r>
            <w:r>
              <w:rPr>
                <w:webHidden/>
              </w:rPr>
              <w:tab/>
            </w:r>
            <w:r>
              <w:rPr>
                <w:webHidden/>
              </w:rPr>
              <w:fldChar w:fldCharType="begin"/>
            </w:r>
            <w:r>
              <w:rPr>
                <w:webHidden/>
              </w:rPr>
              <w:instrText xml:space="preserve"> PAGEREF _Toc531696969 \h </w:instrText>
            </w:r>
            <w:r>
              <w:rPr>
                <w:webHidden/>
              </w:rPr>
            </w:r>
            <w:r>
              <w:rPr>
                <w:webHidden/>
              </w:rPr>
              <w:fldChar w:fldCharType="separate"/>
            </w:r>
            <w:r>
              <w:rPr>
                <w:webHidden/>
              </w:rPr>
              <w:t>9</w:t>
            </w:r>
            <w:r>
              <w:rPr>
                <w:webHidden/>
              </w:rPr>
              <w:fldChar w:fldCharType="end"/>
            </w:r>
          </w:hyperlink>
        </w:p>
        <w:p w14:paraId="6E9B2DEB" w14:textId="7B95E8D6" w:rsidR="00170F2B" w:rsidRDefault="00170F2B">
          <w:pPr>
            <w:pStyle w:val="TOC3"/>
            <w:tabs>
              <w:tab w:val="right" w:leader="dot" w:pos="8630"/>
            </w:tabs>
            <w:rPr>
              <w:rFonts w:eastAsiaTheme="minorEastAsia"/>
              <w:color w:val="auto"/>
              <w:lang w:val="en-GB" w:eastAsia="en-GB"/>
            </w:rPr>
          </w:pPr>
          <w:hyperlink w:anchor="_Toc531696970" w:history="1">
            <w:r w:rsidRPr="000610EB">
              <w:rPr>
                <w:rStyle w:val="Hyperlink"/>
              </w:rPr>
              <w:t>Anforderungsbeschreibung</w:t>
            </w:r>
            <w:r>
              <w:rPr>
                <w:webHidden/>
              </w:rPr>
              <w:tab/>
            </w:r>
            <w:r>
              <w:rPr>
                <w:webHidden/>
              </w:rPr>
              <w:fldChar w:fldCharType="begin"/>
            </w:r>
            <w:r>
              <w:rPr>
                <w:webHidden/>
              </w:rPr>
              <w:instrText xml:space="preserve"> PAGEREF _Toc531696970 \h </w:instrText>
            </w:r>
            <w:r>
              <w:rPr>
                <w:webHidden/>
              </w:rPr>
            </w:r>
            <w:r>
              <w:rPr>
                <w:webHidden/>
              </w:rPr>
              <w:fldChar w:fldCharType="separate"/>
            </w:r>
            <w:r>
              <w:rPr>
                <w:webHidden/>
              </w:rPr>
              <w:t>9</w:t>
            </w:r>
            <w:r>
              <w:rPr>
                <w:webHidden/>
              </w:rPr>
              <w:fldChar w:fldCharType="end"/>
            </w:r>
          </w:hyperlink>
        </w:p>
        <w:p w14:paraId="523D937F" w14:textId="75C77F2B" w:rsidR="00170F2B" w:rsidRDefault="00170F2B">
          <w:pPr>
            <w:pStyle w:val="TOC3"/>
            <w:tabs>
              <w:tab w:val="right" w:leader="dot" w:pos="8630"/>
            </w:tabs>
            <w:rPr>
              <w:rFonts w:eastAsiaTheme="minorEastAsia"/>
              <w:color w:val="auto"/>
              <w:lang w:val="en-GB" w:eastAsia="en-GB"/>
            </w:rPr>
          </w:pPr>
          <w:hyperlink w:anchor="_Toc531696971" w:history="1">
            <w:r w:rsidRPr="000610EB">
              <w:rPr>
                <w:rStyle w:val="Hyperlink"/>
              </w:rPr>
              <w:t>Implementierung</w:t>
            </w:r>
            <w:r>
              <w:rPr>
                <w:webHidden/>
              </w:rPr>
              <w:tab/>
            </w:r>
            <w:r>
              <w:rPr>
                <w:webHidden/>
              </w:rPr>
              <w:fldChar w:fldCharType="begin"/>
            </w:r>
            <w:r>
              <w:rPr>
                <w:webHidden/>
              </w:rPr>
              <w:instrText xml:space="preserve"> PAGEREF _Toc531696971 \h </w:instrText>
            </w:r>
            <w:r>
              <w:rPr>
                <w:webHidden/>
              </w:rPr>
            </w:r>
            <w:r>
              <w:rPr>
                <w:webHidden/>
              </w:rPr>
              <w:fldChar w:fldCharType="separate"/>
            </w:r>
            <w:r>
              <w:rPr>
                <w:webHidden/>
              </w:rPr>
              <w:t>9</w:t>
            </w:r>
            <w:r>
              <w:rPr>
                <w:webHidden/>
              </w:rPr>
              <w:fldChar w:fldCharType="end"/>
            </w:r>
          </w:hyperlink>
        </w:p>
        <w:p w14:paraId="1F50442F" w14:textId="0A1ABEF1" w:rsidR="00170F2B" w:rsidRDefault="00170F2B">
          <w:pPr>
            <w:pStyle w:val="TOC2"/>
            <w:tabs>
              <w:tab w:val="right" w:leader="dot" w:pos="8630"/>
            </w:tabs>
            <w:rPr>
              <w:rFonts w:eastAsiaTheme="minorEastAsia"/>
              <w:color w:val="auto"/>
              <w:lang w:val="en-GB" w:eastAsia="en-GB"/>
            </w:rPr>
          </w:pPr>
          <w:hyperlink w:anchor="_Toc531696972" w:history="1">
            <w:r w:rsidRPr="000610EB">
              <w:rPr>
                <w:rStyle w:val="Hyperlink"/>
              </w:rPr>
              <w:t>A003</w:t>
            </w:r>
            <w:r>
              <w:rPr>
                <w:webHidden/>
              </w:rPr>
              <w:tab/>
            </w:r>
            <w:r>
              <w:rPr>
                <w:webHidden/>
              </w:rPr>
              <w:fldChar w:fldCharType="begin"/>
            </w:r>
            <w:r>
              <w:rPr>
                <w:webHidden/>
              </w:rPr>
              <w:instrText xml:space="preserve"> PAGEREF _Toc531696972 \h </w:instrText>
            </w:r>
            <w:r>
              <w:rPr>
                <w:webHidden/>
              </w:rPr>
            </w:r>
            <w:r>
              <w:rPr>
                <w:webHidden/>
              </w:rPr>
              <w:fldChar w:fldCharType="separate"/>
            </w:r>
            <w:r>
              <w:rPr>
                <w:webHidden/>
              </w:rPr>
              <w:t>10</w:t>
            </w:r>
            <w:r>
              <w:rPr>
                <w:webHidden/>
              </w:rPr>
              <w:fldChar w:fldCharType="end"/>
            </w:r>
          </w:hyperlink>
        </w:p>
        <w:p w14:paraId="655478C4" w14:textId="1E5BCD90" w:rsidR="00170F2B" w:rsidRDefault="00170F2B">
          <w:pPr>
            <w:pStyle w:val="TOC3"/>
            <w:tabs>
              <w:tab w:val="right" w:leader="dot" w:pos="8630"/>
            </w:tabs>
            <w:rPr>
              <w:rFonts w:eastAsiaTheme="minorEastAsia"/>
              <w:color w:val="auto"/>
              <w:lang w:val="en-GB" w:eastAsia="en-GB"/>
            </w:rPr>
          </w:pPr>
          <w:hyperlink w:anchor="_Toc531696973" w:history="1">
            <w:r w:rsidRPr="000610EB">
              <w:rPr>
                <w:rStyle w:val="Hyperlink"/>
              </w:rPr>
              <w:t>Anforderung</w:t>
            </w:r>
            <w:r>
              <w:rPr>
                <w:webHidden/>
              </w:rPr>
              <w:tab/>
            </w:r>
            <w:r>
              <w:rPr>
                <w:webHidden/>
              </w:rPr>
              <w:fldChar w:fldCharType="begin"/>
            </w:r>
            <w:r>
              <w:rPr>
                <w:webHidden/>
              </w:rPr>
              <w:instrText xml:space="preserve"> PAGEREF _Toc531696973 \h </w:instrText>
            </w:r>
            <w:r>
              <w:rPr>
                <w:webHidden/>
              </w:rPr>
            </w:r>
            <w:r>
              <w:rPr>
                <w:webHidden/>
              </w:rPr>
              <w:fldChar w:fldCharType="separate"/>
            </w:r>
            <w:r>
              <w:rPr>
                <w:webHidden/>
              </w:rPr>
              <w:t>10</w:t>
            </w:r>
            <w:r>
              <w:rPr>
                <w:webHidden/>
              </w:rPr>
              <w:fldChar w:fldCharType="end"/>
            </w:r>
          </w:hyperlink>
        </w:p>
        <w:p w14:paraId="74A9F228" w14:textId="7A245B52" w:rsidR="00170F2B" w:rsidRDefault="00170F2B">
          <w:pPr>
            <w:pStyle w:val="TOC3"/>
            <w:tabs>
              <w:tab w:val="right" w:leader="dot" w:pos="8630"/>
            </w:tabs>
            <w:rPr>
              <w:rFonts w:eastAsiaTheme="minorEastAsia"/>
              <w:color w:val="auto"/>
              <w:lang w:val="en-GB" w:eastAsia="en-GB"/>
            </w:rPr>
          </w:pPr>
          <w:hyperlink w:anchor="_Toc531696974" w:history="1">
            <w:r w:rsidRPr="000610EB">
              <w:rPr>
                <w:rStyle w:val="Hyperlink"/>
              </w:rPr>
              <w:t>Implementierung</w:t>
            </w:r>
            <w:r>
              <w:rPr>
                <w:webHidden/>
              </w:rPr>
              <w:tab/>
            </w:r>
            <w:r>
              <w:rPr>
                <w:webHidden/>
              </w:rPr>
              <w:fldChar w:fldCharType="begin"/>
            </w:r>
            <w:r>
              <w:rPr>
                <w:webHidden/>
              </w:rPr>
              <w:instrText xml:space="preserve"> PAGEREF _Toc531696974 \h </w:instrText>
            </w:r>
            <w:r>
              <w:rPr>
                <w:webHidden/>
              </w:rPr>
            </w:r>
            <w:r>
              <w:rPr>
                <w:webHidden/>
              </w:rPr>
              <w:fldChar w:fldCharType="separate"/>
            </w:r>
            <w:r>
              <w:rPr>
                <w:webHidden/>
              </w:rPr>
              <w:t>10</w:t>
            </w:r>
            <w:r>
              <w:rPr>
                <w:webHidden/>
              </w:rPr>
              <w:fldChar w:fldCharType="end"/>
            </w:r>
          </w:hyperlink>
        </w:p>
        <w:p w14:paraId="36BBEB82" w14:textId="3EB65E89" w:rsidR="00170F2B" w:rsidRDefault="00170F2B">
          <w:pPr>
            <w:pStyle w:val="TOC2"/>
            <w:tabs>
              <w:tab w:val="right" w:leader="dot" w:pos="8630"/>
            </w:tabs>
            <w:rPr>
              <w:rFonts w:eastAsiaTheme="minorEastAsia"/>
              <w:color w:val="auto"/>
              <w:lang w:val="en-GB" w:eastAsia="en-GB"/>
            </w:rPr>
          </w:pPr>
          <w:hyperlink w:anchor="_Toc531696975" w:history="1">
            <w:r w:rsidRPr="000610EB">
              <w:rPr>
                <w:rStyle w:val="Hyperlink"/>
              </w:rPr>
              <w:t>A004</w:t>
            </w:r>
            <w:r>
              <w:rPr>
                <w:webHidden/>
              </w:rPr>
              <w:tab/>
            </w:r>
            <w:r>
              <w:rPr>
                <w:webHidden/>
              </w:rPr>
              <w:fldChar w:fldCharType="begin"/>
            </w:r>
            <w:r>
              <w:rPr>
                <w:webHidden/>
              </w:rPr>
              <w:instrText xml:space="preserve"> PAGEREF _Toc531696975 \h </w:instrText>
            </w:r>
            <w:r>
              <w:rPr>
                <w:webHidden/>
              </w:rPr>
            </w:r>
            <w:r>
              <w:rPr>
                <w:webHidden/>
              </w:rPr>
              <w:fldChar w:fldCharType="separate"/>
            </w:r>
            <w:r>
              <w:rPr>
                <w:webHidden/>
              </w:rPr>
              <w:t>11</w:t>
            </w:r>
            <w:r>
              <w:rPr>
                <w:webHidden/>
              </w:rPr>
              <w:fldChar w:fldCharType="end"/>
            </w:r>
          </w:hyperlink>
        </w:p>
        <w:p w14:paraId="6246A12F" w14:textId="1EB6C93F" w:rsidR="00170F2B" w:rsidRDefault="00170F2B">
          <w:pPr>
            <w:pStyle w:val="TOC3"/>
            <w:tabs>
              <w:tab w:val="right" w:leader="dot" w:pos="8630"/>
            </w:tabs>
            <w:rPr>
              <w:rFonts w:eastAsiaTheme="minorEastAsia"/>
              <w:color w:val="auto"/>
              <w:lang w:val="en-GB" w:eastAsia="en-GB"/>
            </w:rPr>
          </w:pPr>
          <w:hyperlink w:anchor="_Toc531696976" w:history="1">
            <w:r w:rsidRPr="000610EB">
              <w:rPr>
                <w:rStyle w:val="Hyperlink"/>
              </w:rPr>
              <w:t>Anforderung</w:t>
            </w:r>
            <w:r>
              <w:rPr>
                <w:webHidden/>
              </w:rPr>
              <w:tab/>
            </w:r>
            <w:r>
              <w:rPr>
                <w:webHidden/>
              </w:rPr>
              <w:fldChar w:fldCharType="begin"/>
            </w:r>
            <w:r>
              <w:rPr>
                <w:webHidden/>
              </w:rPr>
              <w:instrText xml:space="preserve"> PAGEREF _Toc531696976 \h </w:instrText>
            </w:r>
            <w:r>
              <w:rPr>
                <w:webHidden/>
              </w:rPr>
            </w:r>
            <w:r>
              <w:rPr>
                <w:webHidden/>
              </w:rPr>
              <w:fldChar w:fldCharType="separate"/>
            </w:r>
            <w:r>
              <w:rPr>
                <w:webHidden/>
              </w:rPr>
              <w:t>11</w:t>
            </w:r>
            <w:r>
              <w:rPr>
                <w:webHidden/>
              </w:rPr>
              <w:fldChar w:fldCharType="end"/>
            </w:r>
          </w:hyperlink>
        </w:p>
        <w:p w14:paraId="4AA26270" w14:textId="7FA0E413" w:rsidR="00170F2B" w:rsidRDefault="00170F2B">
          <w:pPr>
            <w:pStyle w:val="TOC3"/>
            <w:tabs>
              <w:tab w:val="right" w:leader="dot" w:pos="8630"/>
            </w:tabs>
            <w:rPr>
              <w:rFonts w:eastAsiaTheme="minorEastAsia"/>
              <w:color w:val="auto"/>
              <w:lang w:val="en-GB" w:eastAsia="en-GB"/>
            </w:rPr>
          </w:pPr>
          <w:hyperlink w:anchor="_Toc531696977" w:history="1">
            <w:r w:rsidRPr="000610EB">
              <w:rPr>
                <w:rStyle w:val="Hyperlink"/>
              </w:rPr>
              <w:t>Implemntierung</w:t>
            </w:r>
            <w:r>
              <w:rPr>
                <w:webHidden/>
              </w:rPr>
              <w:tab/>
            </w:r>
            <w:r>
              <w:rPr>
                <w:webHidden/>
              </w:rPr>
              <w:fldChar w:fldCharType="begin"/>
            </w:r>
            <w:r>
              <w:rPr>
                <w:webHidden/>
              </w:rPr>
              <w:instrText xml:space="preserve"> PAGEREF _Toc531696977 \h </w:instrText>
            </w:r>
            <w:r>
              <w:rPr>
                <w:webHidden/>
              </w:rPr>
            </w:r>
            <w:r>
              <w:rPr>
                <w:webHidden/>
              </w:rPr>
              <w:fldChar w:fldCharType="separate"/>
            </w:r>
            <w:r>
              <w:rPr>
                <w:webHidden/>
              </w:rPr>
              <w:t>11</w:t>
            </w:r>
            <w:r>
              <w:rPr>
                <w:webHidden/>
              </w:rPr>
              <w:fldChar w:fldCharType="end"/>
            </w:r>
          </w:hyperlink>
        </w:p>
        <w:p w14:paraId="297DF45B" w14:textId="5A5AA948" w:rsidR="00170F2B" w:rsidRDefault="00170F2B">
          <w:r>
            <w:rPr>
              <w:b/>
              <w:bCs/>
            </w:rPr>
            <w:fldChar w:fldCharType="end"/>
          </w:r>
        </w:p>
      </w:sdtContent>
    </w:sdt>
    <w:p w14:paraId="79D48754" w14:textId="15F91AE1" w:rsidR="00CB1D53" w:rsidRPr="008A20DF" w:rsidRDefault="00CB1D53">
      <w:pPr>
        <w:rPr>
          <w:rFonts w:asciiTheme="majorHAnsi" w:eastAsiaTheme="majorEastAsia" w:hAnsiTheme="majorHAnsi" w:cstheme="majorBidi"/>
          <w:color w:val="007789" w:themeColor="accent1" w:themeShade="BF"/>
          <w:sz w:val="32"/>
          <w:lang w:val="en-GB"/>
        </w:rPr>
      </w:pPr>
      <w:r w:rsidRPr="008A20DF">
        <w:rPr>
          <w:lang w:val="en-GB"/>
        </w:rPr>
        <w:lastRenderedPageBreak/>
        <w:br w:type="page"/>
      </w:r>
    </w:p>
    <w:p w14:paraId="4E3F58BA" w14:textId="71F45AF1" w:rsidR="00CB1D53" w:rsidRDefault="00CB1D53" w:rsidP="00CB1D53">
      <w:pPr>
        <w:pStyle w:val="Heading1"/>
      </w:pPr>
      <w:bookmarkStart w:id="5" w:name="_Toc531696950"/>
      <w:r>
        <w:lastRenderedPageBreak/>
        <w:t>Einleitung:</w:t>
      </w:r>
      <w:bookmarkEnd w:id="5"/>
    </w:p>
    <w:p w14:paraId="3DEB0708" w14:textId="77777777" w:rsidR="00514096" w:rsidRDefault="00CB1D53">
      <w:r>
        <w:t>Um mir und anderen Leuten das Leben ein wenig einfacher zu machen, habe ich mich beschlossen, eine App zu schreiben</w:t>
      </w:r>
      <w:r w:rsidR="00D02C97">
        <w:t xml:space="preserve">. Mit der man einfach und übersichtlich </w:t>
      </w:r>
      <w:r w:rsidR="00514096">
        <w:t xml:space="preserve">ÖV Fahrplan Daten abfrufen kann. </w:t>
      </w:r>
    </w:p>
    <w:p w14:paraId="5FFBA957" w14:textId="77777777" w:rsidR="00514096" w:rsidRDefault="00514096"/>
    <w:p w14:paraId="2BA9D554" w14:textId="77777777" w:rsidR="00514096" w:rsidRDefault="00514096"/>
    <w:p w14:paraId="4ADA180C" w14:textId="77777777" w:rsidR="00514096" w:rsidRDefault="00514096">
      <w:r>
        <w:br w:type="page"/>
      </w:r>
    </w:p>
    <w:p w14:paraId="4F26C3FA" w14:textId="593F822A" w:rsidR="00F16344" w:rsidRPr="00F750A6" w:rsidRDefault="00514096" w:rsidP="00F16344">
      <w:pPr>
        <w:pStyle w:val="Heading1"/>
      </w:pPr>
      <w:bookmarkStart w:id="6" w:name="_Toc531696951"/>
      <w:r w:rsidRPr="00F750A6">
        <w:lastRenderedPageBreak/>
        <w:t>Plannung</w:t>
      </w:r>
      <w:bookmarkEnd w:id="6"/>
    </w:p>
    <w:p w14:paraId="747161B7" w14:textId="6734E34F" w:rsidR="00F750A6" w:rsidRDefault="00F750A6" w:rsidP="00F750A6">
      <w:r>
        <w:t>Um ein Programm zu schreiben, dass einem User gefällt und nicht mehr schwierigkeiten macht, als wenn man den Fahrplan Lesen würde. Braucht es eine Planung in der man sich Anforderungen ( Was das Programm können soll, Wie es umgesetzt wird etc.) dokumentiert, die das Programm umfassen soll. Des weiteren muss man sich mit der User Experience auseinander setzen und sich in die Lage eines User versetzen, um herauszufinden wie das Programm am einfachsten zu benutzen ist.</w:t>
      </w:r>
    </w:p>
    <w:p w14:paraId="73012F41" w14:textId="0F7EBD7D" w:rsidR="00D14BB0" w:rsidRDefault="00D14BB0" w:rsidP="00F750A6"/>
    <w:p w14:paraId="7C4E6BD3" w14:textId="4E9CC129" w:rsidR="00D14BB0" w:rsidRPr="00F750A6" w:rsidRDefault="00D14BB0" w:rsidP="00D14BB0">
      <w:pPr>
        <w:pStyle w:val="Heading2"/>
      </w:pPr>
      <w:bookmarkStart w:id="7" w:name="_Toc531696952"/>
      <w:r>
        <w:t>Diagramme:</w:t>
      </w:r>
      <w:bookmarkEnd w:id="7"/>
    </w:p>
    <w:p w14:paraId="24528573" w14:textId="25421373" w:rsidR="00F16344" w:rsidRPr="00F750A6" w:rsidRDefault="0041652C" w:rsidP="00F16344">
      <w:r>
        <w:t>Um den Ablauf eines Prozesses zu visualisieren werden die einzelnen Schritte und Use Cases in Diagrammen sichtbar aufgezeichnet.</w:t>
      </w:r>
    </w:p>
    <w:p w14:paraId="3213B934" w14:textId="1D1BE6F8" w:rsidR="0059617A" w:rsidRPr="00541C46" w:rsidRDefault="0059617A" w:rsidP="00D14BB0">
      <w:pPr>
        <w:pStyle w:val="Heading3"/>
      </w:pPr>
      <w:bookmarkStart w:id="8" w:name="_Toc531696953"/>
      <w:r w:rsidRPr="00541C46">
        <w:t>Use Case Diagramm</w:t>
      </w:r>
      <w:bookmarkEnd w:id="8"/>
    </w:p>
    <w:p w14:paraId="762AFA6C" w14:textId="49A5636D" w:rsidR="00514096" w:rsidRPr="007160D6" w:rsidRDefault="003D69A7" w:rsidP="00514096">
      <w:r>
        <w:drawing>
          <wp:anchor distT="0" distB="0" distL="114300" distR="114300" simplePos="0" relativeHeight="251658240" behindDoc="0" locked="0" layoutInCell="1" allowOverlap="1" wp14:anchorId="4C08A4FA" wp14:editId="07366B84">
            <wp:simplePos x="0" y="0"/>
            <wp:positionH relativeFrom="margin">
              <wp:align>right</wp:align>
            </wp:positionH>
            <wp:positionV relativeFrom="paragraph">
              <wp:posOffset>304165</wp:posOffset>
            </wp:positionV>
            <wp:extent cx="5486400" cy="49472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947285"/>
                    </a:xfrm>
                    <a:prstGeom prst="rect">
                      <a:avLst/>
                    </a:prstGeom>
                    <a:noFill/>
                    <a:ln>
                      <a:noFill/>
                    </a:ln>
                  </pic:spPr>
                </pic:pic>
              </a:graphicData>
            </a:graphic>
          </wp:anchor>
        </w:drawing>
      </w:r>
      <w:r w:rsidR="007160D6">
        <w:t xml:space="preserve">In diesem Use Case Diagramm sieht man, wie die einzelnen Module, die der </w:t>
      </w:r>
      <w:r w:rsidR="00F54140">
        <w:t>User Sehen kann, zusammenhängen</w:t>
      </w:r>
    </w:p>
    <w:p w14:paraId="4F0DF95F" w14:textId="6142097F" w:rsidR="00514096" w:rsidRPr="007160D6" w:rsidRDefault="00514096" w:rsidP="00514096"/>
    <w:p w14:paraId="5E47BB4E" w14:textId="75784141" w:rsidR="00560E9F" w:rsidRPr="007160D6" w:rsidRDefault="00560E9F">
      <w:r w:rsidRPr="007160D6">
        <w:br w:type="page"/>
      </w:r>
    </w:p>
    <w:p w14:paraId="55226458" w14:textId="02E0938F" w:rsidR="00CE2BBC" w:rsidRPr="00EE0BF2" w:rsidRDefault="00D14BB0" w:rsidP="00D14BB0">
      <w:pPr>
        <w:pStyle w:val="Heading3"/>
        <w:rPr>
          <w:lang w:val="en-GB"/>
        </w:rPr>
      </w:pPr>
      <w:bookmarkStart w:id="9" w:name="_Toc531696954"/>
      <w:r>
        <w:rPr>
          <w:lang w:val="en-GB"/>
        </w:rPr>
        <w:lastRenderedPageBreak/>
        <w:t>Aktions Diagramm</w:t>
      </w:r>
      <w:bookmarkEnd w:id="9"/>
    </w:p>
    <w:p w14:paraId="381C5E15" w14:textId="77777777" w:rsidR="00D14BB0" w:rsidRDefault="00D14BB0">
      <w:pPr>
        <w:rPr>
          <w:rFonts w:asciiTheme="majorHAnsi" w:eastAsiaTheme="majorEastAsia" w:hAnsiTheme="majorHAnsi" w:cstheme="majorBidi"/>
          <w:color w:val="0070C0"/>
          <w:sz w:val="24"/>
          <w:lang w:val="en-GB"/>
        </w:rPr>
      </w:pPr>
      <w:r>
        <w:rPr>
          <w:lang w:val="en-GB"/>
        </w:rPr>
        <w:br w:type="page"/>
      </w:r>
    </w:p>
    <w:p w14:paraId="56072B1B" w14:textId="3EBEC871" w:rsidR="00CE2BBC" w:rsidRPr="00EE0BF2" w:rsidRDefault="00CE2BBC" w:rsidP="000C1B2F">
      <w:pPr>
        <w:pStyle w:val="Heading2"/>
        <w:rPr>
          <w:lang w:val="en-GB"/>
        </w:rPr>
      </w:pPr>
      <w:bookmarkStart w:id="10" w:name="_Toc531696955"/>
      <w:r w:rsidRPr="00EE0BF2">
        <w:rPr>
          <w:lang w:val="en-GB"/>
        </w:rPr>
        <w:lastRenderedPageBreak/>
        <w:t>Coding Conventions</w:t>
      </w:r>
      <w:bookmarkEnd w:id="10"/>
    </w:p>
    <w:p w14:paraId="01400C7F" w14:textId="112C1A03" w:rsidR="00873838" w:rsidRPr="00EE0BF2" w:rsidRDefault="00873838" w:rsidP="00873838">
      <w:pPr>
        <w:rPr>
          <w:lang w:val="en-GB"/>
        </w:rPr>
      </w:pPr>
    </w:p>
    <w:p w14:paraId="63EEAF91" w14:textId="1A9913BC" w:rsidR="00873838" w:rsidRDefault="00873838" w:rsidP="000C1B2F">
      <w:pPr>
        <w:pStyle w:val="Heading3"/>
      </w:pPr>
      <w:bookmarkStart w:id="11" w:name="_Toc531696956"/>
      <w:r>
        <w:t>Gruppenmitglieder</w:t>
      </w:r>
      <w:bookmarkEnd w:id="11"/>
    </w:p>
    <w:p w14:paraId="4FB401C8" w14:textId="0C593512" w:rsidR="00873838" w:rsidRDefault="00873838" w:rsidP="00873838">
      <w:pPr>
        <w:pStyle w:val="ListParagraph"/>
        <w:numPr>
          <w:ilvl w:val="0"/>
          <w:numId w:val="16"/>
        </w:numPr>
      </w:pPr>
      <w:r>
        <w:t>Noah Zemp</w:t>
      </w:r>
    </w:p>
    <w:p w14:paraId="5555A67D" w14:textId="584BFEF7" w:rsidR="00873838" w:rsidRPr="00873838" w:rsidRDefault="00873838" w:rsidP="00873838">
      <w:pPr>
        <w:pStyle w:val="ListParagraph"/>
        <w:numPr>
          <w:ilvl w:val="0"/>
          <w:numId w:val="16"/>
        </w:numPr>
      </w:pPr>
      <w:r>
        <w:t>Michel Leisibach</w:t>
      </w:r>
    </w:p>
    <w:p w14:paraId="541C8230" w14:textId="2EF2A1C7" w:rsidR="00CE2BBC" w:rsidRDefault="00CE2BBC" w:rsidP="00CE2BBC"/>
    <w:p w14:paraId="2D352756" w14:textId="162565DF" w:rsidR="00CE2BBC" w:rsidRDefault="00CE2BBC" w:rsidP="000C1B2F">
      <w:pPr>
        <w:pStyle w:val="Heading3"/>
      </w:pPr>
      <w:bookmarkStart w:id="12" w:name="_Toc531696957"/>
      <w:r>
        <w:t>Nutzen</w:t>
      </w:r>
      <w:bookmarkEnd w:id="12"/>
    </w:p>
    <w:p w14:paraId="6344AF78" w14:textId="01675FB3" w:rsidR="00CE5CD7" w:rsidRDefault="00CE2BBC" w:rsidP="00CE2BBC">
      <w:r>
        <w:t>Ein Coding Standarddokument zeigt den Developer, wie sie ihren Code schreiben müssen. Anders als, wenn jeder Developer in seinem eigenen Style code schreibt, schreiben alle Developer ihren Code nach den Richtlinien die in dem Dokument beschrieben sind. Dies bewirkt nicht nur, dass der Code einfacher zu verstehen ist. Sonden auch, dass jeder developer der Code liest, den er nicht selber geschrieben hat, lesen kann und weis was er zu erwarten hat.</w:t>
      </w:r>
    </w:p>
    <w:p w14:paraId="21876EA5" w14:textId="77777777" w:rsidR="00514096" w:rsidRPr="00F83E0B" w:rsidRDefault="00514096" w:rsidP="00F83E0B">
      <w:pPr>
        <w:pStyle w:val="Heading2"/>
      </w:pPr>
      <w:bookmarkStart w:id="13" w:name="_Toc531696958"/>
      <w:r w:rsidRPr="00F83E0B">
        <w:t>Code Struktur:</w:t>
      </w:r>
      <w:bookmarkEnd w:id="13"/>
    </w:p>
    <w:p w14:paraId="63AC6776"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680A0A8F" w14:textId="77777777" w:rsidR="00514096" w:rsidRPr="00F83E0B" w:rsidRDefault="00514096" w:rsidP="00F83E0B">
      <w:pPr>
        <w:pStyle w:val="Heading3"/>
      </w:pPr>
      <w:bookmarkStart w:id="14" w:name="_Toc531696959"/>
      <w:r w:rsidRPr="00F83E0B">
        <w:t>Comments:</w:t>
      </w:r>
      <w:bookmarkEnd w:id="14"/>
    </w:p>
    <w:p w14:paraId="6443F0FB"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1D80AFA4"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Für Kommentare wird überhalb, der zu beschriebenen Zeile, eine Zeile mit dem Kommentar verfasst.</w:t>
      </w:r>
    </w:p>
    <w:p w14:paraId="6CDEF3FA"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Funktionen werden mit XML documentation von C# kommentiert.</w:t>
      </w:r>
    </w:p>
    <w:p w14:paraId="4042B003"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59673609" w14:textId="77777777" w:rsidR="00514096" w:rsidRPr="00F83E0B" w:rsidRDefault="00514096" w:rsidP="00F83E0B">
      <w:pPr>
        <w:pStyle w:val="Heading3"/>
      </w:pPr>
      <w:bookmarkStart w:id="15" w:name="_Toc531696960"/>
      <w:r w:rsidRPr="00F83E0B">
        <w:t>Geschweifte Klammern:</w:t>
      </w:r>
      <w:bookmarkEnd w:id="15"/>
    </w:p>
    <w:p w14:paraId="6790D407"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3A230BCD"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Werden unter halb des Objektes gesetzt.</w:t>
      </w:r>
    </w:p>
    <w:p w14:paraId="6D888997"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2A13690E" w14:textId="0376DD26" w:rsidR="00514096" w:rsidRDefault="00514096" w:rsidP="00514096">
      <w:pPr>
        <w:rPr>
          <w:rFonts w:ascii="Calibri" w:hAnsi="Calibri" w:cs="Calibri"/>
          <w:lang w:val="en-GB"/>
        </w:rPr>
      </w:pPr>
      <w:r>
        <w:rPr>
          <w:rFonts w:ascii="Calibri" w:hAnsi="Calibri" w:cs="Calibri"/>
        </w:rPr>
        <w:drawing>
          <wp:inline distT="0" distB="0" distL="0" distR="0" wp14:anchorId="28A6C95B" wp14:editId="716D26D0">
            <wp:extent cx="1676400" cy="1143000"/>
            <wp:effectExtent l="0" t="0" r="0" b="0"/>
            <wp:docPr id="2" name="Picture 2" descr="0 。 ) P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 ) PIO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p w14:paraId="45B21A06"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 </w:t>
      </w:r>
    </w:p>
    <w:p w14:paraId="5C9D2D26" w14:textId="77777777" w:rsidR="00514096" w:rsidRDefault="00514096" w:rsidP="00514096">
      <w:pPr>
        <w:pStyle w:val="NormalWeb"/>
        <w:spacing w:before="0" w:beforeAutospacing="0" w:after="0" w:afterAutospacing="0"/>
        <w:rPr>
          <w:rFonts w:ascii="Calibri" w:hAnsi="Calibri" w:cs="Calibri"/>
          <w:sz w:val="22"/>
          <w:szCs w:val="22"/>
          <w:lang w:val="de-CH"/>
        </w:rPr>
      </w:pPr>
      <w:r>
        <w:rPr>
          <w:rFonts w:ascii="Calibri" w:hAnsi="Calibri" w:cs="Calibri"/>
          <w:sz w:val="22"/>
          <w:szCs w:val="22"/>
          <w:lang w:val="de-CH"/>
        </w:rPr>
        <w:t> </w:t>
      </w:r>
    </w:p>
    <w:p w14:paraId="14D9E3E6" w14:textId="77777777" w:rsidR="00514096" w:rsidRPr="00F83E0B" w:rsidRDefault="00514096" w:rsidP="00F83E0B">
      <w:pPr>
        <w:pStyle w:val="Heading3"/>
      </w:pPr>
      <w:bookmarkStart w:id="16" w:name="_Toc531696961"/>
      <w:r w:rsidRPr="00F83E0B">
        <w:t>Tabs:</w:t>
      </w:r>
      <w:bookmarkEnd w:id="16"/>
    </w:p>
    <w:p w14:paraId="0608A0E9"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 </w:t>
      </w:r>
    </w:p>
    <w:p w14:paraId="1411C085"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Es sollen Tabs gebraucht werden. Im hintergrund sollen aber, Spaces benutzt werden.</w:t>
      </w:r>
    </w:p>
    <w:p w14:paraId="081378CD" w14:textId="77777777" w:rsidR="00514096" w:rsidRPr="00514096" w:rsidRDefault="00514096" w:rsidP="00514096">
      <w:pPr>
        <w:pStyle w:val="NormalWeb"/>
        <w:spacing w:before="0" w:beforeAutospacing="0" w:after="0" w:afterAutospacing="0"/>
        <w:rPr>
          <w:rFonts w:ascii="Calibri" w:hAnsi="Calibri" w:cs="Calibri"/>
          <w:sz w:val="22"/>
          <w:szCs w:val="22"/>
          <w:lang w:val="de-CH"/>
        </w:rPr>
      </w:pPr>
      <w:r w:rsidRPr="00514096">
        <w:rPr>
          <w:rFonts w:ascii="Calibri" w:hAnsi="Calibri" w:cs="Calibri"/>
          <w:sz w:val="22"/>
          <w:szCs w:val="22"/>
          <w:lang w:val="de-CH"/>
        </w:rPr>
        <w:t> </w:t>
      </w:r>
    </w:p>
    <w:p w14:paraId="6E0DF2B6" w14:textId="77777777" w:rsidR="00514096" w:rsidRPr="00F83E0B" w:rsidRDefault="00514096" w:rsidP="00F83E0B">
      <w:pPr>
        <w:pStyle w:val="Heading3"/>
      </w:pPr>
      <w:bookmarkStart w:id="17" w:name="_Toc531696962"/>
      <w:r w:rsidRPr="00F83E0B">
        <w:lastRenderedPageBreak/>
        <w:t>Naming Conventions:</w:t>
      </w:r>
      <w:bookmarkEnd w:id="17"/>
    </w:p>
    <w:p w14:paraId="282530B2"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48"/>
        <w:gridCol w:w="1675"/>
        <w:gridCol w:w="960"/>
        <w:gridCol w:w="960"/>
        <w:gridCol w:w="1325"/>
      </w:tblGrid>
      <w:tr w:rsidR="00514096" w14:paraId="28B92107"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9EAD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Object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218B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Notation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ACE3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Length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5F47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Plural</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1377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Underscores</w:t>
            </w:r>
          </w:p>
        </w:tc>
      </w:tr>
      <w:tr w:rsidR="00514096" w14:paraId="6908EF50"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4D2E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Class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B94B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56EDF"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4FE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54A8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0284F4B8"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1BAD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Constructor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9775E"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4F989"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5D2F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A16AE"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5D828EB0"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CF2B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Method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80EF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37C0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96E3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5CF6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420DC0E4" w14:textId="77777777" w:rsidTr="00514096">
        <w:tc>
          <w:tcPr>
            <w:tcW w:w="2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E1D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Method arguments</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C97C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84AD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C233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02AF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291FCA20"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DBF4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Local variables</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FAF1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D6E0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21C5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618B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13902261"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A01B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Constants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FDBD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E26AB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395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4807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3EED971F"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A6F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Field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9801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3BFD6"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3212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C8A2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r>
      <w:tr w:rsidR="00514096" w14:paraId="6AE7FE45"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B51A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Properties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7A33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C8BD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50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E307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6495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4D6117E2"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28657"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Delegate name</w:t>
            </w:r>
          </w:p>
        </w:tc>
        <w:tc>
          <w:tcPr>
            <w:tcW w:w="1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B8996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1466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5C1C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8585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r w:rsidR="00514096" w14:paraId="3F10CF89" w14:textId="77777777" w:rsidTr="00514096">
        <w:tc>
          <w:tcPr>
            <w:tcW w:w="20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E07A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Enum type name</w:t>
            </w:r>
          </w:p>
        </w:tc>
        <w:tc>
          <w:tcPr>
            <w:tcW w:w="16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76CC1"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PascalCase 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3E39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128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F93B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Yes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1BF3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w:t>
            </w:r>
          </w:p>
        </w:tc>
      </w:tr>
    </w:tbl>
    <w:p w14:paraId="02F6839B"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2373B3"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1A822E" w14:textId="3234228D" w:rsidR="00514096" w:rsidRPr="00F83E0B" w:rsidRDefault="00514096" w:rsidP="00F83E0B">
      <w:pPr>
        <w:pStyle w:val="Heading3"/>
      </w:pPr>
      <w:bookmarkStart w:id="18" w:name="_Toc531696963"/>
      <w:r w:rsidRPr="00F83E0B">
        <w:t>Gui Controls</w:t>
      </w:r>
      <w:r w:rsidR="00F83E0B">
        <w:t>:</w:t>
      </w:r>
      <w:bookmarkEnd w:id="18"/>
    </w:p>
    <w:p w14:paraId="6900FB9F" w14:textId="77777777" w:rsidR="00514096" w:rsidRDefault="00514096" w:rsidP="00514096">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13"/>
        <w:gridCol w:w="3073"/>
        <w:gridCol w:w="1151"/>
      </w:tblGrid>
      <w:tr w:rsidR="00514096" w14:paraId="5E0272F0" w14:textId="77777777" w:rsidTr="00514096">
        <w:tc>
          <w:tcPr>
            <w:tcW w:w="20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1E597" w14:textId="7DEDD210"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Name des Controls</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1C219"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Namenszusammensetzung</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016A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Notation</w:t>
            </w:r>
          </w:p>
        </w:tc>
      </w:tr>
      <w:tr w:rsidR="00514096" w14:paraId="2C43DAD0"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052B5"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Button</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1A45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btn + Funktion des Buttons</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AC5D2"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4105A1C2"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E290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Label</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854E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lbl + Anzeige des Labels</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EACBE"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7832A7FC"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1B53D0"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Textboxen</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B1F3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txt + Eingabe der textbox</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953DA"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1C9CF31F"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36DED"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Comboboxen</w:t>
            </w:r>
          </w:p>
        </w:tc>
        <w:tc>
          <w:tcPr>
            <w:tcW w:w="3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CEED8"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cmb + Funktion der ComboBox</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3B4D4"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r w:rsidR="00514096" w14:paraId="09991501" w14:textId="77777777" w:rsidTr="00514096">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7B863"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Checkboxen</w:t>
            </w:r>
          </w:p>
        </w:tc>
        <w:tc>
          <w:tcPr>
            <w:tcW w:w="3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99CC9"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chb + Funkton der Checkbox</w:t>
            </w:r>
          </w:p>
        </w:tc>
        <w:tc>
          <w:tcPr>
            <w:tcW w:w="11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60974B" w14:textId="77777777" w:rsidR="00514096" w:rsidRDefault="00514096">
            <w:pPr>
              <w:pStyle w:val="NormalWeb"/>
              <w:spacing w:before="0" w:beforeAutospacing="0" w:after="0" w:afterAutospacing="0"/>
              <w:rPr>
                <w:rFonts w:ascii="Calibri" w:hAnsi="Calibri" w:cs="Calibri"/>
                <w:sz w:val="22"/>
                <w:szCs w:val="22"/>
              </w:rPr>
            </w:pPr>
            <w:r>
              <w:rPr>
                <w:rFonts w:ascii="Calibri" w:hAnsi="Calibri" w:cs="Calibri"/>
                <w:sz w:val="22"/>
                <w:szCs w:val="22"/>
              </w:rPr>
              <w:t>camelCase</w:t>
            </w:r>
          </w:p>
        </w:tc>
      </w:tr>
    </w:tbl>
    <w:p w14:paraId="02C19F6A" w14:textId="0EA2D180" w:rsidR="003D69A7" w:rsidRDefault="003D69A7" w:rsidP="00CE2BBC"/>
    <w:p w14:paraId="201CDEFA" w14:textId="4ABDD608" w:rsidR="00CE2BBC" w:rsidRDefault="003D69A7" w:rsidP="000C1B2F">
      <w:pPr>
        <w:pStyle w:val="Heading2"/>
      </w:pPr>
      <w:r>
        <w:br w:type="page"/>
      </w:r>
      <w:bookmarkStart w:id="19" w:name="_Toc531696964"/>
      <w:r w:rsidR="000C1B2F">
        <w:lastRenderedPageBreak/>
        <w:t>Gui-Mockup</w:t>
      </w:r>
      <w:bookmarkEnd w:id="19"/>
    </w:p>
    <w:p w14:paraId="264CC5B7" w14:textId="78A5BFCD" w:rsidR="000C1B2F" w:rsidRDefault="000C1B2F" w:rsidP="000C1B2F"/>
    <w:p w14:paraId="67F9FFCD" w14:textId="70529D7B" w:rsidR="000C1B2F" w:rsidRDefault="000C1B2F" w:rsidP="000C1B2F">
      <w:r>
        <w:t>Um auch wirklich die versprochene Übersichtlichkeit zu liefern, habe ich mir am Anfang des Pojekts ein Gui-Mockup gemacht.</w:t>
      </w:r>
    </w:p>
    <w:p w14:paraId="2C70636F" w14:textId="6EA35497" w:rsidR="00D941CF" w:rsidRDefault="00D941CF" w:rsidP="000C1B2F"/>
    <w:p w14:paraId="0AF118B3" w14:textId="06623860" w:rsidR="00D941CF" w:rsidRDefault="00EE0BF2" w:rsidP="000C1B2F">
      <w:r>
        <w:drawing>
          <wp:inline distT="0" distB="0" distL="0" distR="0" wp14:anchorId="35EEB9EA" wp14:editId="252137B1">
            <wp:extent cx="5486400" cy="50027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02712"/>
                    </a:xfrm>
                    <a:prstGeom prst="rect">
                      <a:avLst/>
                    </a:prstGeom>
                    <a:noFill/>
                    <a:ln>
                      <a:noFill/>
                    </a:ln>
                  </pic:spPr>
                </pic:pic>
              </a:graphicData>
            </a:graphic>
          </wp:inline>
        </w:drawing>
      </w:r>
    </w:p>
    <w:p w14:paraId="011981C3" w14:textId="4A93C2DF" w:rsidR="00EE0BF2" w:rsidRDefault="00EE0BF2" w:rsidP="000C1B2F"/>
    <w:p w14:paraId="63928871" w14:textId="374D6B7C" w:rsidR="0019326E" w:rsidRDefault="00EE0BF2" w:rsidP="000C1B2F">
      <w:r>
        <w:t>Man sieht bereits die beiden Textboxen, den Suchbutton und die Resultatanzeige.</w:t>
      </w:r>
    </w:p>
    <w:p w14:paraId="30213BE8" w14:textId="77777777" w:rsidR="0019326E" w:rsidRDefault="0019326E">
      <w:r>
        <w:br w:type="page"/>
      </w:r>
    </w:p>
    <w:p w14:paraId="4A15899F" w14:textId="5B455148" w:rsidR="0019326E" w:rsidRDefault="009F4242" w:rsidP="00541C46">
      <w:pPr>
        <w:pStyle w:val="Heading1"/>
      </w:pPr>
      <w:bookmarkStart w:id="20" w:name="_Toc531696965"/>
      <w:r>
        <w:lastRenderedPageBreak/>
        <w:t>Behandelte Anforderungen</w:t>
      </w:r>
      <w:bookmarkEnd w:id="20"/>
    </w:p>
    <w:p w14:paraId="0D4C1CB0" w14:textId="4DE15C11" w:rsidR="009F4242" w:rsidRDefault="009F4242" w:rsidP="009F4242">
      <w:r>
        <w:t>Um die Applikation zu schreiben habe ich bestimmte Anforderungen bekommen. Von diesen, insgesamt acht, anforderungen, habe ich sechs implementiert</w:t>
      </w:r>
    </w:p>
    <w:p w14:paraId="66E84F9E" w14:textId="295A8A5F" w:rsidR="009F4242" w:rsidRDefault="009F4242" w:rsidP="009F4242">
      <w:pPr>
        <w:pStyle w:val="Heading2"/>
      </w:pPr>
      <w:bookmarkStart w:id="21" w:name="_Toc531696966"/>
      <w:r>
        <w:t>A001</w:t>
      </w:r>
      <w:bookmarkEnd w:id="21"/>
    </w:p>
    <w:p w14:paraId="117B2D44" w14:textId="77777777" w:rsidR="00A41E07" w:rsidRPr="00A41E07" w:rsidRDefault="00A41E07" w:rsidP="00A41E07"/>
    <w:p w14:paraId="44D10B21" w14:textId="53154366" w:rsidR="00A41E07" w:rsidRPr="00A41E07" w:rsidRDefault="00A41E07" w:rsidP="00A41E07">
      <w:r>
        <w:t xml:space="preserve">Als ÖV-Benutzer möchte ich Start- und Endstationen mittels Textsuche suchen können. Damit </w:t>
      </w:r>
      <w:r w:rsidR="00EA2A2A">
        <w:t>i</w:t>
      </w:r>
      <w:r>
        <w:t>ch nich</w:t>
      </w:r>
      <w:r w:rsidR="00EA2A2A">
        <w:t>t</w:t>
      </w:r>
      <w:r>
        <w:t xml:space="preserve"> alle Stationsnamen auswendig lernen muss.</w:t>
      </w:r>
    </w:p>
    <w:p w14:paraId="3E411A44" w14:textId="34054C82" w:rsidR="00A41E07" w:rsidRPr="00A41E07" w:rsidRDefault="00A41E07" w:rsidP="00A41E07">
      <w:pPr>
        <w:pStyle w:val="Heading3"/>
      </w:pPr>
      <w:bookmarkStart w:id="22" w:name="_Toc531696968"/>
      <w:r>
        <w:t>Implementierung</w:t>
      </w:r>
      <w:bookmarkEnd w:id="22"/>
    </w:p>
    <w:p w14:paraId="193FDE1E" w14:textId="56DD5A44" w:rsidR="009F4242" w:rsidRDefault="009F4242" w:rsidP="009F4242">
      <w:r>
        <w:t xml:space="preserve">Diese Funktion wird in diesem Programm, direkt mit einer Eingabehilfe in der der Eingabe gelöst. </w:t>
      </w:r>
    </w:p>
    <w:p w14:paraId="04DCCEE7" w14:textId="09858A82" w:rsidR="00667A90" w:rsidRDefault="009F4242" w:rsidP="009F4242">
      <w:r w:rsidRPr="009F4242">
        <w:drawing>
          <wp:inline distT="0" distB="0" distL="0" distR="0" wp14:anchorId="37888B91" wp14:editId="0C5F1072">
            <wp:extent cx="2354784" cy="265961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4784" cy="2659610"/>
                    </a:xfrm>
                    <a:prstGeom prst="rect">
                      <a:avLst/>
                    </a:prstGeom>
                  </pic:spPr>
                </pic:pic>
              </a:graphicData>
            </a:graphic>
          </wp:inline>
        </w:drawing>
      </w:r>
      <w:r>
        <w:t>So kann man, wie im Bild gezeigt, in der Textbox, den Anfang des Stationsnamen eingeben. Und ab drei Zeichen werden automatisch Vorschläge angezeigt.</w:t>
      </w:r>
    </w:p>
    <w:p w14:paraId="0DC995D3" w14:textId="3CEF0282" w:rsidR="009F4242" w:rsidRDefault="00667A90" w:rsidP="009F4242">
      <w:r>
        <w:br w:type="page"/>
      </w:r>
    </w:p>
    <w:p w14:paraId="4624F60B" w14:textId="02D09044" w:rsidR="009F4242" w:rsidRDefault="00042F1F" w:rsidP="009F4242">
      <w:pPr>
        <w:pStyle w:val="Heading2"/>
      </w:pPr>
      <w:bookmarkStart w:id="23" w:name="_Toc531696969"/>
      <w:r>
        <w:lastRenderedPageBreak/>
        <w:t>A002</w:t>
      </w:r>
      <w:bookmarkEnd w:id="23"/>
    </w:p>
    <w:p w14:paraId="163B2D23" w14:textId="77777777" w:rsidR="00F25464" w:rsidRPr="00F25464" w:rsidRDefault="00F25464" w:rsidP="00F25464"/>
    <w:p w14:paraId="564DB045" w14:textId="3A975908" w:rsidR="00F25464" w:rsidRDefault="00F25464" w:rsidP="00F25464">
      <w:r>
        <w:t>Als ÖV-Benutzer möchte ich die aktuellen, d.h. mindestens die nächste vier bis fünf Verbindungen zwischen den beiden gefundenen und ausgewählten Staionen sehen,</w:t>
      </w:r>
      <w:r w:rsidR="00667A90">
        <w:t xml:space="preserve"> damit ich weiss wann ich zur Station muss um den für mich idealen Anschluss zu erwischen.</w:t>
      </w:r>
    </w:p>
    <w:p w14:paraId="5B3F6112" w14:textId="225F8EB3" w:rsidR="00667A90" w:rsidRPr="00F25464" w:rsidRDefault="00667A90" w:rsidP="00667A90">
      <w:pPr>
        <w:pStyle w:val="Heading3"/>
      </w:pPr>
      <w:bookmarkStart w:id="24" w:name="_Toc531696971"/>
      <w:r>
        <w:t>Implementierung</w:t>
      </w:r>
      <w:bookmarkEnd w:id="24"/>
    </w:p>
    <w:p w14:paraId="3AB64E19" w14:textId="51134D48" w:rsidR="00042F1F" w:rsidRDefault="00042F1F" w:rsidP="00042F1F">
      <w:r>
        <w:t>Standardmäsig werden vier verbindungen angezeigt.</w:t>
      </w:r>
    </w:p>
    <w:p w14:paraId="13EEA7EF" w14:textId="227D71CF" w:rsidR="001D79F2" w:rsidRDefault="001D79F2" w:rsidP="00042F1F">
      <w:r>
        <w:br w:type="page"/>
      </w:r>
    </w:p>
    <w:p w14:paraId="37E5514A" w14:textId="48022CD3" w:rsidR="00042F1F" w:rsidRDefault="00042F1F" w:rsidP="00042F1F">
      <w:pPr>
        <w:pStyle w:val="Heading2"/>
      </w:pPr>
      <w:bookmarkStart w:id="25" w:name="_Toc531696972"/>
      <w:r>
        <w:lastRenderedPageBreak/>
        <w:t>A003</w:t>
      </w:r>
      <w:bookmarkEnd w:id="25"/>
    </w:p>
    <w:p w14:paraId="167E69DB" w14:textId="18A50F42" w:rsidR="00E3380A" w:rsidRDefault="00E3380A" w:rsidP="00E3380A"/>
    <w:p w14:paraId="5C8D75D1" w14:textId="51294293" w:rsidR="00E3380A" w:rsidRPr="00E3380A" w:rsidRDefault="00E3380A" w:rsidP="00E3380A">
      <w:r>
        <w:t>Als ÖV-Benutzer möchte ich sehen, welche Verbindungen ab einer bestimmten Station vorhanden sind, damit ich bei mir zuhause eine Art Ab</w:t>
      </w:r>
      <w:r w:rsidR="000E7347">
        <w:t>f</w:t>
      </w:r>
      <w:r>
        <w:t>ahrtstafel haben kann.</w:t>
      </w:r>
    </w:p>
    <w:p w14:paraId="10124D55" w14:textId="7820AD4B" w:rsidR="00E3380A" w:rsidRPr="00E3380A" w:rsidRDefault="00E3380A" w:rsidP="00E3380A">
      <w:pPr>
        <w:pStyle w:val="Heading3"/>
      </w:pPr>
      <w:bookmarkStart w:id="26" w:name="_Toc531696974"/>
      <w:r>
        <w:t>Implementierung</w:t>
      </w:r>
      <w:bookmarkEnd w:id="26"/>
    </w:p>
    <w:p w14:paraId="27CC9891" w14:textId="5C3C0BE7" w:rsidR="00FD4818" w:rsidRDefault="00042F1F" w:rsidP="00042F1F">
      <w:r>
        <w:t xml:space="preserve">Um eine Abfahrtstafel abzurufen navigiert </w:t>
      </w:r>
      <w:r w:rsidR="00CB0477">
        <w:t>man, im Tab Control auf Abfahrtstafel.</w:t>
      </w:r>
      <w:r w:rsidR="00FD4818">
        <w:t xml:space="preserve"> Dort kann man wie gewohnt den Stationsnamen eingeben. Auch hier wer</w:t>
      </w:r>
      <w:r w:rsidR="001D79F2">
        <w:t>den, beim eingeben des Stationsnamen, direkt Vorschläge angezeigt.</w:t>
      </w:r>
    </w:p>
    <w:p w14:paraId="77742D51" w14:textId="4C7EF7DB" w:rsidR="001D79F2" w:rsidRDefault="001D79F2" w:rsidP="00042F1F">
      <w:r w:rsidRPr="001D79F2">
        <w:rPr>
          <w:color w:val="FF0000"/>
        </w:rPr>
        <mc:AlternateContent>
          <mc:Choice Requires="wps">
            <w:drawing>
              <wp:anchor distT="0" distB="0" distL="114300" distR="114300" simplePos="0" relativeHeight="251659264" behindDoc="0" locked="0" layoutInCell="1" allowOverlap="1" wp14:anchorId="6F843B73" wp14:editId="49B1FE8B">
                <wp:simplePos x="0" y="0"/>
                <wp:positionH relativeFrom="column">
                  <wp:posOffset>632460</wp:posOffset>
                </wp:positionH>
                <wp:positionV relativeFrom="paragraph">
                  <wp:posOffset>73660</wp:posOffset>
                </wp:positionV>
                <wp:extent cx="632460" cy="2209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63246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BF623" id="Rectangle 7" o:spid="_x0000_s1026" style="position:absolute;margin-left:49.8pt;margin-top:5.8pt;width:4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" filled="f" strokecolor="red" strokeweight="2pt"/>
            </w:pict>
          </mc:Fallback>
        </mc:AlternateContent>
      </w:r>
      <w:r w:rsidRPr="001D79F2">
        <w:drawing>
          <wp:inline distT="0" distB="0" distL="0" distR="0" wp14:anchorId="0A98987D" wp14:editId="6FF7D472">
            <wp:extent cx="5486400" cy="417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78300"/>
                    </a:xfrm>
                    <a:prstGeom prst="rect">
                      <a:avLst/>
                    </a:prstGeom>
                  </pic:spPr>
                </pic:pic>
              </a:graphicData>
            </a:graphic>
          </wp:inline>
        </w:drawing>
      </w:r>
    </w:p>
    <w:p w14:paraId="0BEB5C46" w14:textId="77777777" w:rsidR="0092018B" w:rsidRDefault="001D79F2">
      <w:r>
        <w:t>Um die Suche zu starten, klickt man entweder auf den Suchen Knopf. Oder man drückt die Einabetaste auf der Tastatur.</w:t>
      </w:r>
      <w:r w:rsidR="00ED1CF2">
        <w:t>Danach wird eine Abfahrtstafel angezeigt.</w:t>
      </w:r>
    </w:p>
    <w:p w14:paraId="285185DF" w14:textId="0582F486" w:rsidR="0026212D" w:rsidRDefault="00ED1CF2">
      <w:r>
        <w:t xml:space="preserve"> Leider werden die Abfahrtsgleise nich immer mitgegeben. Daher</w:t>
      </w:r>
      <w:r w:rsidR="00B66881">
        <w:t xml:space="preserve"> steht,</w:t>
      </w:r>
      <w:r w:rsidR="006F46FE">
        <w:t xml:space="preserve"> bei der Spalte Gleis/Kante, </w:t>
      </w:r>
      <w:r>
        <w:t xml:space="preserve"> K/A fü</w:t>
      </w:r>
      <w:r w:rsidR="008F3B6A">
        <w:t>r keine Angabe</w:t>
      </w:r>
      <w:r w:rsidR="006F46FE">
        <w:t>.</w:t>
      </w:r>
    </w:p>
    <w:p w14:paraId="25CACA21" w14:textId="1B75F50E" w:rsidR="00EE0527" w:rsidRDefault="00EE0527" w:rsidP="00EE0527">
      <w:pPr>
        <w:pStyle w:val="Heading2"/>
      </w:pPr>
      <w:bookmarkStart w:id="27" w:name="_Toc531696975"/>
      <w:r>
        <w:lastRenderedPageBreak/>
        <w:t>A004</w:t>
      </w:r>
      <w:bookmarkEnd w:id="27"/>
    </w:p>
    <w:p w14:paraId="34A80825" w14:textId="7B487413" w:rsidR="00EE0527" w:rsidRDefault="00EE0527" w:rsidP="00EE0527">
      <w:r>
        <w:t>Als ÖV-Benutzer möchte ich, dass schon während meiner Eingabe erste Suchergebnisse erscheinen, damit ich effizienter nach Stationen suchen kann.</w:t>
      </w:r>
    </w:p>
    <w:p w14:paraId="2FC86DDC" w14:textId="680B3D80" w:rsidR="00EE0527" w:rsidRDefault="00EE0527" w:rsidP="00EE0527">
      <w:pPr>
        <w:pStyle w:val="Heading3"/>
      </w:pPr>
      <w:bookmarkStart w:id="28" w:name="_Toc531696977"/>
      <w:r>
        <w:t>Implemntierung</w:t>
      </w:r>
      <w:bookmarkEnd w:id="28"/>
    </w:p>
    <w:p w14:paraId="1243535D" w14:textId="35382E4B" w:rsidR="00EE0527" w:rsidRDefault="00EE0527" w:rsidP="00EE0527">
      <w:r>
        <w:t xml:space="preserve">Wenn man in den Eingaben anfängt zu tippen werden, nach </w:t>
      </w:r>
      <w:r w:rsidR="005A56E8">
        <w:t>4</w:t>
      </w:r>
      <w:r>
        <w:t xml:space="preserve"> Zeichen, Stationen anhand des eingegebenen Textes gesucht.</w:t>
      </w:r>
    </w:p>
    <w:p w14:paraId="5F506772" w14:textId="2A9D5CBA" w:rsidR="002542F8" w:rsidRDefault="002542F8" w:rsidP="00EE0527"/>
    <w:p w14:paraId="71FB1D04" w14:textId="68F10597" w:rsidR="00624AD1" w:rsidRDefault="002542F8" w:rsidP="00EE0527">
      <w:r w:rsidRPr="002542F8">
        <w:drawing>
          <wp:inline distT="0" distB="0" distL="0" distR="0" wp14:anchorId="75FB5B6E" wp14:editId="46EF88FE">
            <wp:extent cx="1836579" cy="211092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6579" cy="2110923"/>
                    </a:xfrm>
                    <a:prstGeom prst="rect">
                      <a:avLst/>
                    </a:prstGeom>
                  </pic:spPr>
                </pic:pic>
              </a:graphicData>
            </a:graphic>
          </wp:inline>
        </w:drawing>
      </w:r>
      <w:r w:rsidR="001D452E">
        <w:t xml:space="preserve">Hier sieht man, wie </w:t>
      </w:r>
      <w:r w:rsidR="00192245">
        <w:t>die Vorschläge angeziegt werden</w:t>
      </w:r>
      <w:r w:rsidR="00975D04">
        <w:t>.</w:t>
      </w:r>
    </w:p>
    <w:p w14:paraId="304BD9D8" w14:textId="0DB0F143" w:rsidR="00E3380A" w:rsidRDefault="00624AD1" w:rsidP="00EE0527">
      <w:r>
        <w:br w:type="page"/>
      </w:r>
    </w:p>
    <w:p w14:paraId="0FC458F7" w14:textId="73EEF278" w:rsidR="00170F2B" w:rsidRDefault="000F7F76" w:rsidP="00170F2B">
      <w:pPr>
        <w:pStyle w:val="Heading2"/>
      </w:pPr>
      <w:r>
        <w:lastRenderedPageBreak/>
        <w:t>A005</w:t>
      </w:r>
    </w:p>
    <w:p w14:paraId="30D8E62C" w14:textId="3D7D3BEB" w:rsidR="000F7F76" w:rsidRDefault="000F7F76" w:rsidP="000F7F76">
      <w:r>
        <w:t>Als ÖV-Benutzer möchte ich nicht nur aktuelle Verbindungen suche</w:t>
      </w:r>
      <w:r w:rsidR="00CD17CD">
        <w:t>n können, sondern auch solche zu</w:t>
      </w:r>
      <w:r w:rsidR="0032326E">
        <w:t xml:space="preserve"> einem b</w:t>
      </w:r>
      <w:r w:rsidR="00BF5F43">
        <w:t>eliebigen anderen Zeitpunkt, damit ich zukünftige Reisen planen kann.</w:t>
      </w:r>
    </w:p>
    <w:p w14:paraId="087073A0" w14:textId="3A3ECDBA" w:rsidR="00BF5F43" w:rsidRDefault="00BF5F43" w:rsidP="00BF5F43">
      <w:pPr>
        <w:pStyle w:val="Heading3"/>
      </w:pPr>
      <w:r>
        <w:t>Implementierung</w:t>
      </w:r>
    </w:p>
    <w:p w14:paraId="64EBA969" w14:textId="76212E1C" w:rsidR="00517B78" w:rsidRDefault="00BF5F43" w:rsidP="00BF5F43">
      <w:r>
        <w:t xml:space="preserve">Um eine Verbindung, die nicht jetzt geht, zu suchen. Kann man in der ÖV-app </w:t>
      </w:r>
      <w:r w:rsidR="00C4145B">
        <w:t>d</w:t>
      </w:r>
      <w:r>
        <w:t>as datum und die Zeit selber auswählen.</w:t>
      </w:r>
      <w:r w:rsidR="00C4145B">
        <w:t xml:space="preserve"> Dies ist möglich mit den Eingaben unter den Textboxen.</w:t>
      </w:r>
      <w:r w:rsidR="00C74C8C">
        <w:t xml:space="preserve"> An diesem Ort kann man auch auswählen, man zur eingegebenen Zeit ankommen oder abfahren will.</w:t>
      </w:r>
    </w:p>
    <w:p w14:paraId="71F2E6A6" w14:textId="2CDA1AE0" w:rsidR="00624AD1" w:rsidRDefault="00877CF2" w:rsidP="00BF5F43">
      <w:r>
        <mc:AlternateContent>
          <mc:Choice Requires="wps">
            <w:drawing>
              <wp:anchor distT="0" distB="0" distL="114300" distR="114300" simplePos="0" relativeHeight="251660288" behindDoc="0" locked="0" layoutInCell="1" allowOverlap="1" wp14:anchorId="4645D1AD" wp14:editId="7B7E4847">
                <wp:simplePos x="0" y="0"/>
                <wp:positionH relativeFrom="column">
                  <wp:posOffset>114300</wp:posOffset>
                </wp:positionH>
                <wp:positionV relativeFrom="paragraph">
                  <wp:posOffset>1033780</wp:posOffset>
                </wp:positionV>
                <wp:extent cx="2232660" cy="3810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2232660"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17DAF" id="Rectangle 10" o:spid="_x0000_s1026" style="position:absolute;margin-left:9pt;margin-top:81.4pt;width:175.8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" filled="f" strokecolor="red" strokeweight="2pt"/>
            </w:pict>
          </mc:Fallback>
        </mc:AlternateContent>
      </w:r>
      <w:r w:rsidR="00624AD1" w:rsidRPr="00624AD1">
        <w:drawing>
          <wp:inline distT="0" distB="0" distL="0" distR="0" wp14:anchorId="5B02CFEA" wp14:editId="4AC0BD3C">
            <wp:extent cx="5766024" cy="45567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12"/>
                    <a:stretch/>
                  </pic:blipFill>
                  <pic:spPr bwMode="auto">
                    <a:xfrm>
                      <a:off x="0" y="0"/>
                      <a:ext cx="5788350" cy="4574404"/>
                    </a:xfrm>
                    <a:prstGeom prst="rect">
                      <a:avLst/>
                    </a:prstGeom>
                    <a:ln>
                      <a:noFill/>
                    </a:ln>
                    <a:extLst>
                      <a:ext uri="{53640926-AAD7-44D8-BBD7-CCE9431645EC}">
                        <a14:shadowObscured xmlns:a14="http://schemas.microsoft.com/office/drawing/2010/main"/>
                      </a:ext>
                    </a:extLst>
                  </pic:spPr>
                </pic:pic>
              </a:graphicData>
            </a:graphic>
          </wp:inline>
        </w:drawing>
      </w:r>
    </w:p>
    <w:p w14:paraId="0342DE6E" w14:textId="77777777" w:rsidR="00517B78" w:rsidRPr="00BF5F43" w:rsidRDefault="00517B78" w:rsidP="00BF5F43"/>
    <w:p w14:paraId="0C77B754" w14:textId="0B9E0151" w:rsidR="002542F8" w:rsidRDefault="00E3380A" w:rsidP="00877CF2">
      <w:pPr>
        <w:pStyle w:val="Heading2"/>
      </w:pPr>
      <w:r>
        <w:br w:type="page"/>
      </w:r>
      <w:r w:rsidR="00877CF2">
        <w:lastRenderedPageBreak/>
        <w:t>A006</w:t>
      </w:r>
    </w:p>
    <w:p w14:paraId="47A52F68" w14:textId="3EAD95F6" w:rsidR="00877CF2" w:rsidRDefault="00877CF2" w:rsidP="00877CF2">
      <w:r>
        <w:t>Als ÖV-Benutzer möchte ich sehen, wo sich eine Station befindet, damit ich mir die Situation vor Ort besser vorstellen kann.</w:t>
      </w:r>
    </w:p>
    <w:p w14:paraId="245EDEA7" w14:textId="4B50EA85" w:rsidR="00E9086C" w:rsidRDefault="00E9086C" w:rsidP="00E9086C">
      <w:pPr>
        <w:pStyle w:val="Heading3"/>
      </w:pPr>
      <w:r w:rsidRPr="00E9086C">
        <w:t>Implementierung</w:t>
      </w:r>
    </w:p>
    <w:p w14:paraId="7A41C91A" w14:textId="33881375" w:rsidR="00E9086C" w:rsidRDefault="00E9086C" w:rsidP="00E9086C">
      <w:r>
        <w:t>Um zu Sehen wo sich, eine gesuchte Station befindet. Navigiert man zu Tab Page Abfahrtskarte, sucht dort nach der gewünschten Station und klickt auf den Knopf mit der Stecknadel. Danch öffnet sich</w:t>
      </w:r>
      <w:r w:rsidR="00C53F63">
        <w:t xml:space="preserve"> der Browser mit Google Maps am Ort der Station</w:t>
      </w:r>
      <w:r>
        <w:t>.</w:t>
      </w:r>
    </w:p>
    <w:p w14:paraId="065F387D" w14:textId="1C069746" w:rsidR="00D53D87" w:rsidRDefault="00D53D87" w:rsidP="00E9086C"/>
    <w:p w14:paraId="34900992" w14:textId="24132DE7" w:rsidR="00D53D87" w:rsidRDefault="00D53D87" w:rsidP="00E9086C">
      <w:r>
        <mc:AlternateContent>
          <mc:Choice Requires="wps">
            <w:drawing>
              <wp:anchor distT="0" distB="0" distL="114300" distR="114300" simplePos="0" relativeHeight="251662336" behindDoc="0" locked="0" layoutInCell="1" allowOverlap="1" wp14:anchorId="43E38952" wp14:editId="2957B04C">
                <wp:simplePos x="0" y="0"/>
                <wp:positionH relativeFrom="margin">
                  <wp:posOffset>1836420</wp:posOffset>
                </wp:positionH>
                <wp:positionV relativeFrom="paragraph">
                  <wp:posOffset>4445</wp:posOffset>
                </wp:positionV>
                <wp:extent cx="624840" cy="4419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62484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D10E5" id="Rectangle 12" o:spid="_x0000_s1026" style="position:absolute;margin-left:144.6pt;margin-top:.35pt;width:49.2pt;height:34.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" filled="f" strokecolor="red" strokeweight="2pt">
                <w10:wrap anchorx="margin"/>
              </v:rect>
            </w:pict>
          </mc:Fallback>
        </mc:AlternateContent>
      </w:r>
      <w:r w:rsidRPr="00D53D87">
        <w:drawing>
          <wp:inline distT="0" distB="0" distL="0" distR="0" wp14:anchorId="41F61698" wp14:editId="4D16C798">
            <wp:extent cx="5486400" cy="767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767080"/>
                    </a:xfrm>
                    <a:prstGeom prst="rect">
                      <a:avLst/>
                    </a:prstGeom>
                  </pic:spPr>
                </pic:pic>
              </a:graphicData>
            </a:graphic>
          </wp:inline>
        </w:drawing>
      </w:r>
    </w:p>
    <w:p w14:paraId="0ED4B12E" w14:textId="65B039B0" w:rsidR="0092018B" w:rsidRDefault="00D53D87" w:rsidP="00E9086C">
      <w:r w:rsidRPr="00D53D87">
        <w:drawing>
          <wp:inline distT="0" distB="0" distL="0" distR="0" wp14:anchorId="424482B6" wp14:editId="7C1CAE44">
            <wp:extent cx="5486400" cy="40144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014470"/>
                    </a:xfrm>
                    <a:prstGeom prst="rect">
                      <a:avLst/>
                    </a:prstGeom>
                  </pic:spPr>
                </pic:pic>
              </a:graphicData>
            </a:graphic>
          </wp:inline>
        </w:drawing>
      </w:r>
    </w:p>
    <w:p w14:paraId="34437087" w14:textId="77777777" w:rsidR="00432204" w:rsidRDefault="00432204"/>
    <w:p w14:paraId="40B15094" w14:textId="77777777" w:rsidR="00432204" w:rsidRDefault="00432204"/>
    <w:p w14:paraId="34A2063B" w14:textId="023613F3" w:rsidR="0092018B" w:rsidRDefault="0092018B"/>
    <w:p w14:paraId="6FA812B0" w14:textId="436D6AC6" w:rsidR="00432204" w:rsidRDefault="00432204" w:rsidP="00432204">
      <w:pPr>
        <w:pStyle w:val="Heading1"/>
      </w:pPr>
      <w:r>
        <w:lastRenderedPageBreak/>
        <w:t>Tests</w:t>
      </w:r>
    </w:p>
    <w:p w14:paraId="57A613E8" w14:textId="19568D4A" w:rsidR="00432204" w:rsidRDefault="00432204" w:rsidP="00432204">
      <w:pPr>
        <w:pStyle w:val="Heading2"/>
      </w:pPr>
    </w:p>
    <w:p w14:paraId="287719D7" w14:textId="224FD6EC" w:rsidR="00432204" w:rsidRPr="00432204" w:rsidRDefault="00432204" w:rsidP="00432204">
      <w:pPr>
        <w:pStyle w:val="Heading2"/>
      </w:pPr>
      <w:r>
        <w:t>A001</w:t>
      </w:r>
    </w:p>
    <w:tbl>
      <w:tblPr>
        <w:tblStyle w:val="PlainTable5"/>
        <w:tblW w:w="0" w:type="auto"/>
        <w:tblLook w:val="04A0" w:firstRow="1" w:lastRow="0" w:firstColumn="1" w:lastColumn="0" w:noHBand="0" w:noVBand="1"/>
      </w:tblPr>
      <w:tblGrid>
        <w:gridCol w:w="993"/>
        <w:gridCol w:w="2976"/>
        <w:gridCol w:w="4661"/>
      </w:tblGrid>
      <w:tr w:rsidR="005C6CA1" w14:paraId="2023671B" w14:textId="77777777" w:rsidTr="00FD28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2AA9CF9E" w14:textId="482A72F3" w:rsidR="005C6CA1" w:rsidRDefault="008A0030" w:rsidP="008A0030">
            <w:pPr>
              <w:jc w:val="left"/>
            </w:pPr>
            <w:r>
              <w:t>Schritt</w:t>
            </w:r>
          </w:p>
        </w:tc>
        <w:tc>
          <w:tcPr>
            <w:tcW w:w="2976" w:type="dxa"/>
          </w:tcPr>
          <w:p w14:paraId="4F8EA781" w14:textId="29E34E98" w:rsidR="005C6CA1" w:rsidRDefault="008A0030" w:rsidP="00E9086C">
            <w:pPr>
              <w:cnfStyle w:val="100000000000" w:firstRow="1" w:lastRow="0" w:firstColumn="0" w:lastColumn="0" w:oddVBand="0" w:evenVBand="0" w:oddHBand="0" w:evenHBand="0" w:firstRowFirstColumn="0" w:firstRowLastColumn="0" w:lastRowFirstColumn="0" w:lastRowLastColumn="0"/>
            </w:pPr>
            <w:r>
              <w:t>Aktivität</w:t>
            </w:r>
          </w:p>
        </w:tc>
        <w:tc>
          <w:tcPr>
            <w:tcW w:w="4661" w:type="dxa"/>
          </w:tcPr>
          <w:p w14:paraId="2EBCE82A" w14:textId="0D9B57FC" w:rsidR="008A0030" w:rsidRDefault="008A0030" w:rsidP="00E9086C">
            <w:pPr>
              <w:cnfStyle w:val="100000000000" w:firstRow="1" w:lastRow="0" w:firstColumn="0" w:lastColumn="0" w:oddVBand="0" w:evenVBand="0" w:oddHBand="0" w:evenHBand="0" w:firstRowFirstColumn="0" w:firstRowLastColumn="0" w:lastRowFirstColumn="0" w:lastRowLastColumn="0"/>
            </w:pPr>
            <w:r>
              <w:t>Erwartetes Ergebnis</w:t>
            </w:r>
          </w:p>
        </w:tc>
      </w:tr>
      <w:tr w:rsidR="008A0030" w14:paraId="59E3D43A" w14:textId="77777777" w:rsidTr="00FD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CCF3C10" w14:textId="6E8E8ADE" w:rsidR="008A0030" w:rsidRDefault="00FD28E7" w:rsidP="00FD28E7">
            <w:r>
              <w:t xml:space="preserve">        </w:t>
            </w:r>
            <w:r w:rsidR="008A0030">
              <w:t>1</w:t>
            </w:r>
          </w:p>
        </w:tc>
        <w:tc>
          <w:tcPr>
            <w:tcW w:w="2976" w:type="dxa"/>
          </w:tcPr>
          <w:p w14:paraId="553FE67C" w14:textId="0250FBC4" w:rsidR="008A0030" w:rsidRDefault="00432204" w:rsidP="00E9086C">
            <w:pPr>
              <w:cnfStyle w:val="000000100000" w:firstRow="0" w:lastRow="0" w:firstColumn="0" w:lastColumn="0" w:oddVBand="0" w:evenVBand="0" w:oddHBand="1" w:evenHBand="0" w:firstRowFirstColumn="0" w:firstRowLastColumn="0" w:lastRowFirstColumn="0" w:lastRowLastColumn="0"/>
            </w:pPr>
            <w:r>
              <w:t>Der User sucht nach einem Stationsnamen</w:t>
            </w:r>
          </w:p>
        </w:tc>
        <w:tc>
          <w:tcPr>
            <w:tcW w:w="4661" w:type="dxa"/>
          </w:tcPr>
          <w:p w14:paraId="0F7A177D" w14:textId="6420558F" w:rsidR="008A0030" w:rsidRDefault="00432204" w:rsidP="00E9086C">
            <w:pPr>
              <w:cnfStyle w:val="000000100000" w:firstRow="0" w:lastRow="0" w:firstColumn="0" w:lastColumn="0" w:oddVBand="0" w:evenVBand="0" w:oddHBand="1" w:evenHBand="0" w:firstRowFirstColumn="0" w:firstRowLastColumn="0" w:lastRowFirstColumn="0" w:lastRowLastColumn="0"/>
            </w:pPr>
            <w:r>
              <w:t>Der Name wird angezeigt.</w:t>
            </w:r>
          </w:p>
        </w:tc>
      </w:tr>
      <w:tr w:rsidR="00FD28E7" w14:paraId="2C8EDF16" w14:textId="77777777" w:rsidTr="00FD28E7">
        <w:tc>
          <w:tcPr>
            <w:cnfStyle w:val="001000000000" w:firstRow="0" w:lastRow="0" w:firstColumn="1" w:lastColumn="0" w:oddVBand="0" w:evenVBand="0" w:oddHBand="0" w:evenHBand="0" w:firstRowFirstColumn="0" w:firstRowLastColumn="0" w:lastRowFirstColumn="0" w:lastRowLastColumn="0"/>
            <w:tcW w:w="993" w:type="dxa"/>
          </w:tcPr>
          <w:p w14:paraId="48485B58" w14:textId="00111820" w:rsidR="00FD28E7" w:rsidRDefault="00FD28E7" w:rsidP="008A0030">
            <w:r>
              <w:t>2</w:t>
            </w:r>
          </w:p>
        </w:tc>
        <w:tc>
          <w:tcPr>
            <w:tcW w:w="2976" w:type="dxa"/>
          </w:tcPr>
          <w:p w14:paraId="1AE5101E" w14:textId="5A5B2C43" w:rsidR="00FD28E7" w:rsidRDefault="00432204" w:rsidP="00E9086C">
            <w:pPr>
              <w:cnfStyle w:val="000000000000" w:firstRow="0" w:lastRow="0" w:firstColumn="0" w:lastColumn="0" w:oddVBand="0" w:evenVBand="0" w:oddHBand="0" w:evenHBand="0" w:firstRowFirstColumn="0" w:firstRowLastColumn="0" w:lastRowFirstColumn="0" w:lastRowLastColumn="0"/>
            </w:pPr>
            <w:r>
              <w:t>Der User gibt einen Namen ein den es nicht gibt</w:t>
            </w:r>
            <w:r w:rsidR="00A2772F">
              <w:t xml:space="preserve"> </w:t>
            </w:r>
          </w:p>
        </w:tc>
        <w:tc>
          <w:tcPr>
            <w:tcW w:w="4661" w:type="dxa"/>
          </w:tcPr>
          <w:p w14:paraId="60A81DDF" w14:textId="036A1961" w:rsidR="00A2772F" w:rsidRDefault="00432204" w:rsidP="00E9086C">
            <w:pPr>
              <w:cnfStyle w:val="000000000000" w:firstRow="0" w:lastRow="0" w:firstColumn="0" w:lastColumn="0" w:oddVBand="0" w:evenVBand="0" w:oddHBand="0" w:evenHBand="0" w:firstRowFirstColumn="0" w:firstRowLastColumn="0" w:lastRowFirstColumn="0" w:lastRowLastColumn="0"/>
            </w:pPr>
            <w:r>
              <w:t>Es wird nichts angezeigt.</w:t>
            </w:r>
          </w:p>
        </w:tc>
      </w:tr>
    </w:tbl>
    <w:p w14:paraId="07F5399F" w14:textId="754B8B18" w:rsidR="00D53D87" w:rsidRDefault="00D53D87" w:rsidP="00E9086C"/>
    <w:p w14:paraId="5B6F2D41" w14:textId="77777777" w:rsidR="00432204" w:rsidRDefault="00432204" w:rsidP="00432204">
      <w:pPr>
        <w:pStyle w:val="Heading2"/>
      </w:pPr>
      <w:r>
        <w:t>A002</w:t>
      </w:r>
    </w:p>
    <w:tbl>
      <w:tblPr>
        <w:tblStyle w:val="PlainTable5"/>
        <w:tblW w:w="0" w:type="auto"/>
        <w:tblLook w:val="04A0" w:firstRow="1" w:lastRow="0" w:firstColumn="1" w:lastColumn="0" w:noHBand="0" w:noVBand="1"/>
      </w:tblPr>
      <w:tblGrid>
        <w:gridCol w:w="993"/>
        <w:gridCol w:w="2976"/>
        <w:gridCol w:w="4661"/>
      </w:tblGrid>
      <w:tr w:rsidR="00432204" w14:paraId="4F63F65D" w14:textId="77777777" w:rsidTr="00F90A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327EDAE" w14:textId="77777777" w:rsidR="00432204" w:rsidRDefault="00432204" w:rsidP="00F90A6F">
            <w:pPr>
              <w:jc w:val="left"/>
            </w:pPr>
            <w:r>
              <w:t>Schritt</w:t>
            </w:r>
          </w:p>
        </w:tc>
        <w:tc>
          <w:tcPr>
            <w:tcW w:w="2976" w:type="dxa"/>
          </w:tcPr>
          <w:p w14:paraId="3DD60899" w14:textId="77777777" w:rsidR="00432204" w:rsidRDefault="00432204" w:rsidP="00F90A6F">
            <w:pPr>
              <w:cnfStyle w:val="100000000000" w:firstRow="1" w:lastRow="0" w:firstColumn="0" w:lastColumn="0" w:oddVBand="0" w:evenVBand="0" w:oddHBand="0" w:evenHBand="0" w:firstRowFirstColumn="0" w:firstRowLastColumn="0" w:lastRowFirstColumn="0" w:lastRowLastColumn="0"/>
            </w:pPr>
            <w:r>
              <w:t>Aktivität</w:t>
            </w:r>
          </w:p>
        </w:tc>
        <w:tc>
          <w:tcPr>
            <w:tcW w:w="4661" w:type="dxa"/>
          </w:tcPr>
          <w:p w14:paraId="5714ADFF" w14:textId="77777777" w:rsidR="00432204" w:rsidRDefault="00432204" w:rsidP="00F90A6F">
            <w:pPr>
              <w:cnfStyle w:val="100000000000" w:firstRow="1" w:lastRow="0" w:firstColumn="0" w:lastColumn="0" w:oddVBand="0" w:evenVBand="0" w:oddHBand="0" w:evenHBand="0" w:firstRowFirstColumn="0" w:firstRowLastColumn="0" w:lastRowFirstColumn="0" w:lastRowLastColumn="0"/>
            </w:pPr>
            <w:r>
              <w:t>Erwartetes Ergebnis</w:t>
            </w:r>
          </w:p>
        </w:tc>
      </w:tr>
      <w:tr w:rsidR="00432204" w14:paraId="7426B4C4" w14:textId="77777777" w:rsidTr="00F9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EF28BF" w14:textId="77777777" w:rsidR="00432204" w:rsidRDefault="00432204" w:rsidP="00F90A6F">
            <w:r>
              <w:t xml:space="preserve">        1</w:t>
            </w:r>
          </w:p>
        </w:tc>
        <w:tc>
          <w:tcPr>
            <w:tcW w:w="2976" w:type="dxa"/>
          </w:tcPr>
          <w:p w14:paraId="19FB14DC" w14:textId="64E89623" w:rsidR="00432204" w:rsidRDefault="00432204" w:rsidP="00F90A6F">
            <w:pPr>
              <w:cnfStyle w:val="000000100000" w:firstRow="0" w:lastRow="0" w:firstColumn="0" w:lastColumn="0" w:oddVBand="0" w:evenVBand="0" w:oddHBand="1" w:evenHBand="0" w:firstRowFirstColumn="0" w:firstRowLastColumn="0" w:lastRowFirstColumn="0" w:lastRowLastColumn="0"/>
            </w:pPr>
            <w:r>
              <w:t>Der User Sucht nach Verbindungen</w:t>
            </w:r>
          </w:p>
        </w:tc>
        <w:tc>
          <w:tcPr>
            <w:tcW w:w="4661" w:type="dxa"/>
          </w:tcPr>
          <w:p w14:paraId="505BFDDC" w14:textId="6BBBB664" w:rsidR="00432204" w:rsidRDefault="00432204" w:rsidP="00F90A6F">
            <w:pPr>
              <w:cnfStyle w:val="000000100000" w:firstRow="0" w:lastRow="0" w:firstColumn="0" w:lastColumn="0" w:oddVBand="0" w:evenVBand="0" w:oddHBand="1" w:evenHBand="0" w:firstRowFirstColumn="0" w:firstRowLastColumn="0" w:lastRowFirstColumn="0" w:lastRowLastColumn="0"/>
            </w:pPr>
            <w:r>
              <w:t>Es werden mindestens vier Verbindungen angezeigt.</w:t>
            </w:r>
          </w:p>
        </w:tc>
      </w:tr>
      <w:tr w:rsidR="00432204" w14:paraId="5540C328" w14:textId="77777777" w:rsidTr="00F90A6F">
        <w:tc>
          <w:tcPr>
            <w:cnfStyle w:val="001000000000" w:firstRow="0" w:lastRow="0" w:firstColumn="1" w:lastColumn="0" w:oddVBand="0" w:evenVBand="0" w:oddHBand="0" w:evenHBand="0" w:firstRowFirstColumn="0" w:firstRowLastColumn="0" w:lastRowFirstColumn="0" w:lastRowLastColumn="0"/>
            <w:tcW w:w="993" w:type="dxa"/>
          </w:tcPr>
          <w:p w14:paraId="0BF1A6DC" w14:textId="77777777" w:rsidR="00432204" w:rsidRDefault="00432204" w:rsidP="00F90A6F">
            <w:r>
              <w:t>2</w:t>
            </w:r>
          </w:p>
        </w:tc>
        <w:tc>
          <w:tcPr>
            <w:tcW w:w="2976" w:type="dxa"/>
          </w:tcPr>
          <w:p w14:paraId="509B0FE0" w14:textId="44B0BBD3" w:rsidR="00432204" w:rsidRDefault="00432204" w:rsidP="00F90A6F">
            <w:pPr>
              <w:cnfStyle w:val="000000000000" w:firstRow="0" w:lastRow="0" w:firstColumn="0" w:lastColumn="0" w:oddVBand="0" w:evenVBand="0" w:oddHBand="0" w:evenHBand="0" w:firstRowFirstColumn="0" w:firstRowLastColumn="0" w:lastRowFirstColumn="0" w:lastRowLastColumn="0"/>
            </w:pPr>
            <w:r>
              <w:t>Der User sucht nach einer Verbindung die es nicht gibt</w:t>
            </w:r>
          </w:p>
        </w:tc>
        <w:tc>
          <w:tcPr>
            <w:tcW w:w="4661" w:type="dxa"/>
          </w:tcPr>
          <w:p w14:paraId="67BCE8ED" w14:textId="501001C3" w:rsidR="00B31574" w:rsidRDefault="00432204" w:rsidP="00F90A6F">
            <w:pPr>
              <w:cnfStyle w:val="000000000000" w:firstRow="0" w:lastRow="0" w:firstColumn="0" w:lastColumn="0" w:oddVBand="0" w:evenVBand="0" w:oddHBand="0" w:evenHBand="0" w:firstRowFirstColumn="0" w:firstRowLastColumn="0" w:lastRowFirstColumn="0" w:lastRowLastColumn="0"/>
            </w:pPr>
            <w:r>
              <w:t>Es gibt eine Fehlermeldung aus und nichts wird angezeigt.</w:t>
            </w:r>
          </w:p>
        </w:tc>
      </w:tr>
    </w:tbl>
    <w:p w14:paraId="6E240C9B" w14:textId="0207A6E2" w:rsidR="00432204" w:rsidRDefault="00B31574" w:rsidP="00432204">
      <w:pPr>
        <w:pStyle w:val="Heading2"/>
      </w:pPr>
      <w:r>
        <w:t>A003</w:t>
      </w:r>
    </w:p>
    <w:tbl>
      <w:tblPr>
        <w:tblStyle w:val="PlainTable5"/>
        <w:tblW w:w="0" w:type="auto"/>
        <w:tblLook w:val="04A0" w:firstRow="1" w:lastRow="0" w:firstColumn="1" w:lastColumn="0" w:noHBand="0" w:noVBand="1"/>
      </w:tblPr>
      <w:tblGrid>
        <w:gridCol w:w="993"/>
        <w:gridCol w:w="2976"/>
        <w:gridCol w:w="4661"/>
      </w:tblGrid>
      <w:tr w:rsidR="00B31574" w14:paraId="494B4A42" w14:textId="77777777" w:rsidTr="00F90A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7943238B" w14:textId="77777777" w:rsidR="00B31574" w:rsidRDefault="00B31574" w:rsidP="00F90A6F">
            <w:pPr>
              <w:jc w:val="left"/>
            </w:pPr>
            <w:r>
              <w:t>Schritt</w:t>
            </w:r>
          </w:p>
        </w:tc>
        <w:tc>
          <w:tcPr>
            <w:tcW w:w="2976" w:type="dxa"/>
          </w:tcPr>
          <w:p w14:paraId="1FB78F26" w14:textId="77777777" w:rsidR="00B31574" w:rsidRDefault="00B31574" w:rsidP="00F90A6F">
            <w:pPr>
              <w:cnfStyle w:val="100000000000" w:firstRow="1" w:lastRow="0" w:firstColumn="0" w:lastColumn="0" w:oddVBand="0" w:evenVBand="0" w:oddHBand="0" w:evenHBand="0" w:firstRowFirstColumn="0" w:firstRowLastColumn="0" w:lastRowFirstColumn="0" w:lastRowLastColumn="0"/>
            </w:pPr>
            <w:r>
              <w:t>Aktivität</w:t>
            </w:r>
          </w:p>
        </w:tc>
        <w:tc>
          <w:tcPr>
            <w:tcW w:w="4661" w:type="dxa"/>
          </w:tcPr>
          <w:p w14:paraId="5FFB5DD3" w14:textId="77777777" w:rsidR="00B31574" w:rsidRDefault="00B31574" w:rsidP="00F90A6F">
            <w:pPr>
              <w:cnfStyle w:val="100000000000" w:firstRow="1" w:lastRow="0" w:firstColumn="0" w:lastColumn="0" w:oddVBand="0" w:evenVBand="0" w:oddHBand="0" w:evenHBand="0" w:firstRowFirstColumn="0" w:firstRowLastColumn="0" w:lastRowFirstColumn="0" w:lastRowLastColumn="0"/>
            </w:pPr>
            <w:r>
              <w:t>Erwartetes Ergebnis</w:t>
            </w:r>
          </w:p>
        </w:tc>
      </w:tr>
      <w:tr w:rsidR="00B31574" w14:paraId="0460E6BE" w14:textId="77777777" w:rsidTr="00F9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86CA150" w14:textId="77777777" w:rsidR="00B31574" w:rsidRDefault="00B31574" w:rsidP="00F90A6F">
            <w:r>
              <w:t xml:space="preserve">        1</w:t>
            </w:r>
          </w:p>
        </w:tc>
        <w:tc>
          <w:tcPr>
            <w:tcW w:w="2976" w:type="dxa"/>
          </w:tcPr>
          <w:p w14:paraId="2A756403" w14:textId="028089EC" w:rsidR="00B31574" w:rsidRDefault="00B31574" w:rsidP="00F90A6F">
            <w:pPr>
              <w:cnfStyle w:val="000000100000" w:firstRow="0" w:lastRow="0" w:firstColumn="0" w:lastColumn="0" w:oddVBand="0" w:evenVBand="0" w:oddHBand="1" w:evenHBand="0" w:firstRowFirstColumn="0" w:firstRowLastColumn="0" w:lastRowFirstColumn="0" w:lastRowLastColumn="0"/>
            </w:pPr>
            <w:r>
              <w:t>User sucht nach einer Station</w:t>
            </w:r>
          </w:p>
        </w:tc>
        <w:tc>
          <w:tcPr>
            <w:tcW w:w="4661" w:type="dxa"/>
          </w:tcPr>
          <w:p w14:paraId="748A9AC8" w14:textId="1075DB7A" w:rsidR="00B31574" w:rsidRDefault="00B31574" w:rsidP="00F90A6F">
            <w:pPr>
              <w:cnfStyle w:val="000000100000" w:firstRow="0" w:lastRow="0" w:firstColumn="0" w:lastColumn="0" w:oddVBand="0" w:evenVBand="0" w:oddHBand="1" w:evenHBand="0" w:firstRowFirstColumn="0" w:firstRowLastColumn="0" w:lastRowFirstColumn="0" w:lastRowLastColumn="0"/>
            </w:pPr>
            <w:r>
              <w:t>Die Abfahrtstafel für diese Station wird ausgegeben</w:t>
            </w:r>
          </w:p>
        </w:tc>
      </w:tr>
      <w:tr w:rsidR="00B31574" w14:paraId="2EE44B04" w14:textId="77777777" w:rsidTr="00F90A6F">
        <w:tc>
          <w:tcPr>
            <w:cnfStyle w:val="001000000000" w:firstRow="0" w:lastRow="0" w:firstColumn="1" w:lastColumn="0" w:oddVBand="0" w:evenVBand="0" w:oddHBand="0" w:evenHBand="0" w:firstRowFirstColumn="0" w:firstRowLastColumn="0" w:lastRowFirstColumn="0" w:lastRowLastColumn="0"/>
            <w:tcW w:w="993" w:type="dxa"/>
          </w:tcPr>
          <w:p w14:paraId="1480B2B6" w14:textId="77777777" w:rsidR="00B31574" w:rsidRDefault="00B31574" w:rsidP="00F90A6F">
            <w:r>
              <w:t>2</w:t>
            </w:r>
          </w:p>
        </w:tc>
        <w:tc>
          <w:tcPr>
            <w:tcW w:w="2976" w:type="dxa"/>
          </w:tcPr>
          <w:p w14:paraId="28549FA0" w14:textId="4985F2C8" w:rsidR="00B31574" w:rsidRDefault="006F2F5D" w:rsidP="00F90A6F">
            <w:pPr>
              <w:cnfStyle w:val="000000000000" w:firstRow="0" w:lastRow="0" w:firstColumn="0" w:lastColumn="0" w:oddVBand="0" w:evenVBand="0" w:oddHBand="0" w:evenHBand="0" w:firstRowFirstColumn="0" w:firstRowLastColumn="0" w:lastRowFirstColumn="0" w:lastRowLastColumn="0"/>
            </w:pPr>
            <w:r>
              <w:t>Der User sucht nach einer Station für die kein Abfahrtsplan verfügbar ist.</w:t>
            </w:r>
          </w:p>
        </w:tc>
        <w:tc>
          <w:tcPr>
            <w:tcW w:w="4661" w:type="dxa"/>
          </w:tcPr>
          <w:p w14:paraId="517C76BE" w14:textId="6905EC2D" w:rsidR="00B31574" w:rsidRDefault="006F2F5D" w:rsidP="00F90A6F">
            <w:pPr>
              <w:cnfStyle w:val="000000000000" w:firstRow="0" w:lastRow="0" w:firstColumn="0" w:lastColumn="0" w:oddVBand="0" w:evenVBand="0" w:oddHBand="0" w:evenHBand="0" w:firstRowFirstColumn="0" w:firstRowLastColumn="0" w:lastRowFirstColumn="0" w:lastRowLastColumn="0"/>
            </w:pPr>
            <w:r>
              <w:t>Es wird nichts angezeigt, User bekommt eine Meldung</w:t>
            </w:r>
            <w:r w:rsidR="002C264F">
              <w:t>.</w:t>
            </w:r>
          </w:p>
        </w:tc>
      </w:tr>
    </w:tbl>
    <w:p w14:paraId="7A99CC64" w14:textId="2944AABE" w:rsidR="00B31574" w:rsidRDefault="00280F0D" w:rsidP="00280F0D">
      <w:pPr>
        <w:pStyle w:val="Heading2"/>
      </w:pPr>
      <w:r>
        <w:t>A004</w:t>
      </w:r>
    </w:p>
    <w:tbl>
      <w:tblPr>
        <w:tblStyle w:val="PlainTable5"/>
        <w:tblW w:w="0" w:type="auto"/>
        <w:tblLook w:val="04A0" w:firstRow="1" w:lastRow="0" w:firstColumn="1" w:lastColumn="0" w:noHBand="0" w:noVBand="1"/>
      </w:tblPr>
      <w:tblGrid>
        <w:gridCol w:w="993"/>
        <w:gridCol w:w="2976"/>
        <w:gridCol w:w="4661"/>
      </w:tblGrid>
      <w:tr w:rsidR="00280F0D" w14:paraId="30AFD336" w14:textId="77777777" w:rsidTr="00F90A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06589B89" w14:textId="77777777" w:rsidR="00280F0D" w:rsidRDefault="00280F0D" w:rsidP="00F90A6F">
            <w:pPr>
              <w:jc w:val="left"/>
            </w:pPr>
            <w:r>
              <w:t>Schritt</w:t>
            </w:r>
          </w:p>
        </w:tc>
        <w:tc>
          <w:tcPr>
            <w:tcW w:w="2976" w:type="dxa"/>
          </w:tcPr>
          <w:p w14:paraId="105384DB" w14:textId="77777777" w:rsidR="00280F0D" w:rsidRDefault="00280F0D" w:rsidP="00F90A6F">
            <w:pPr>
              <w:cnfStyle w:val="100000000000" w:firstRow="1" w:lastRow="0" w:firstColumn="0" w:lastColumn="0" w:oddVBand="0" w:evenVBand="0" w:oddHBand="0" w:evenHBand="0" w:firstRowFirstColumn="0" w:firstRowLastColumn="0" w:lastRowFirstColumn="0" w:lastRowLastColumn="0"/>
            </w:pPr>
            <w:r>
              <w:t>Aktivität</w:t>
            </w:r>
          </w:p>
        </w:tc>
        <w:tc>
          <w:tcPr>
            <w:tcW w:w="4661" w:type="dxa"/>
          </w:tcPr>
          <w:p w14:paraId="6F1C6DDE" w14:textId="77777777" w:rsidR="00280F0D" w:rsidRDefault="00280F0D" w:rsidP="00F90A6F">
            <w:pPr>
              <w:cnfStyle w:val="100000000000" w:firstRow="1" w:lastRow="0" w:firstColumn="0" w:lastColumn="0" w:oddVBand="0" w:evenVBand="0" w:oddHBand="0" w:evenHBand="0" w:firstRowFirstColumn="0" w:firstRowLastColumn="0" w:lastRowFirstColumn="0" w:lastRowLastColumn="0"/>
            </w:pPr>
            <w:r>
              <w:t>Erwartetes Ergebnis</w:t>
            </w:r>
          </w:p>
        </w:tc>
      </w:tr>
      <w:tr w:rsidR="00280F0D" w14:paraId="107FFD7C" w14:textId="77777777" w:rsidTr="00F9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446984E" w14:textId="77777777" w:rsidR="00280F0D" w:rsidRDefault="00280F0D" w:rsidP="00F90A6F">
            <w:r>
              <w:t xml:space="preserve">        1</w:t>
            </w:r>
          </w:p>
        </w:tc>
        <w:tc>
          <w:tcPr>
            <w:tcW w:w="2976" w:type="dxa"/>
          </w:tcPr>
          <w:p w14:paraId="034DD270" w14:textId="77777777" w:rsidR="00280F0D" w:rsidRDefault="00280F0D" w:rsidP="00F90A6F">
            <w:pPr>
              <w:cnfStyle w:val="000000100000" w:firstRow="0" w:lastRow="0" w:firstColumn="0" w:lastColumn="0" w:oddVBand="0" w:evenVBand="0" w:oddHBand="1" w:evenHBand="0" w:firstRowFirstColumn="0" w:firstRowLastColumn="0" w:lastRowFirstColumn="0" w:lastRowLastColumn="0"/>
            </w:pPr>
            <w:r>
              <w:t>Der User sucht nach einem Stationsnamen</w:t>
            </w:r>
          </w:p>
        </w:tc>
        <w:tc>
          <w:tcPr>
            <w:tcW w:w="4661" w:type="dxa"/>
          </w:tcPr>
          <w:p w14:paraId="5B8ECDF4" w14:textId="77777777" w:rsidR="00280F0D" w:rsidRDefault="00280F0D" w:rsidP="00F90A6F">
            <w:pPr>
              <w:cnfStyle w:val="000000100000" w:firstRow="0" w:lastRow="0" w:firstColumn="0" w:lastColumn="0" w:oddVBand="0" w:evenVBand="0" w:oddHBand="1" w:evenHBand="0" w:firstRowFirstColumn="0" w:firstRowLastColumn="0" w:lastRowFirstColumn="0" w:lastRowLastColumn="0"/>
            </w:pPr>
            <w:r>
              <w:t>Der Name wird angezeigt.</w:t>
            </w:r>
          </w:p>
        </w:tc>
      </w:tr>
      <w:tr w:rsidR="00280F0D" w14:paraId="32AB9E68" w14:textId="77777777" w:rsidTr="00F90A6F">
        <w:tc>
          <w:tcPr>
            <w:cnfStyle w:val="001000000000" w:firstRow="0" w:lastRow="0" w:firstColumn="1" w:lastColumn="0" w:oddVBand="0" w:evenVBand="0" w:oddHBand="0" w:evenHBand="0" w:firstRowFirstColumn="0" w:firstRowLastColumn="0" w:lastRowFirstColumn="0" w:lastRowLastColumn="0"/>
            <w:tcW w:w="993" w:type="dxa"/>
          </w:tcPr>
          <w:p w14:paraId="192C417C" w14:textId="77777777" w:rsidR="00280F0D" w:rsidRDefault="00280F0D" w:rsidP="00F90A6F">
            <w:r>
              <w:t>2</w:t>
            </w:r>
          </w:p>
        </w:tc>
        <w:tc>
          <w:tcPr>
            <w:tcW w:w="2976" w:type="dxa"/>
          </w:tcPr>
          <w:p w14:paraId="51D8F7CE" w14:textId="77777777" w:rsidR="00280F0D" w:rsidRDefault="00280F0D" w:rsidP="00F90A6F">
            <w:pPr>
              <w:cnfStyle w:val="000000000000" w:firstRow="0" w:lastRow="0" w:firstColumn="0" w:lastColumn="0" w:oddVBand="0" w:evenVBand="0" w:oddHBand="0" w:evenHBand="0" w:firstRowFirstColumn="0" w:firstRowLastColumn="0" w:lastRowFirstColumn="0" w:lastRowLastColumn="0"/>
            </w:pPr>
            <w:r>
              <w:t xml:space="preserve">Der User gibt einen Namen ein den es nicht gibt </w:t>
            </w:r>
          </w:p>
        </w:tc>
        <w:tc>
          <w:tcPr>
            <w:tcW w:w="4661" w:type="dxa"/>
          </w:tcPr>
          <w:p w14:paraId="0BA777CD" w14:textId="77777777" w:rsidR="00280F0D" w:rsidRDefault="00280F0D" w:rsidP="00F90A6F">
            <w:pPr>
              <w:cnfStyle w:val="000000000000" w:firstRow="0" w:lastRow="0" w:firstColumn="0" w:lastColumn="0" w:oddVBand="0" w:evenVBand="0" w:oddHBand="0" w:evenHBand="0" w:firstRowFirstColumn="0" w:firstRowLastColumn="0" w:lastRowFirstColumn="0" w:lastRowLastColumn="0"/>
            </w:pPr>
            <w:r>
              <w:t>Es wird nichts angezeigt.</w:t>
            </w:r>
          </w:p>
        </w:tc>
      </w:tr>
    </w:tbl>
    <w:p w14:paraId="3F4E4D07" w14:textId="77777777" w:rsidR="00D00181" w:rsidRDefault="00D00181" w:rsidP="00D00181">
      <w:pPr>
        <w:pStyle w:val="Heading2"/>
      </w:pPr>
    </w:p>
    <w:p w14:paraId="0C161EE4" w14:textId="24F8461A" w:rsidR="00D00181" w:rsidRPr="00D00181" w:rsidRDefault="00D00181" w:rsidP="00D00181">
      <w:pPr>
        <w:rPr>
          <w:rFonts w:asciiTheme="majorHAnsi" w:eastAsiaTheme="majorEastAsia" w:hAnsiTheme="majorHAnsi" w:cstheme="majorBidi"/>
          <w:color w:val="0070C0"/>
          <w:sz w:val="24"/>
        </w:rPr>
      </w:pPr>
      <w:r>
        <w:br w:type="page"/>
      </w:r>
    </w:p>
    <w:p w14:paraId="4A56FDEF" w14:textId="2247C643" w:rsidR="00280F0D" w:rsidRDefault="00D00181" w:rsidP="00D00181">
      <w:pPr>
        <w:pStyle w:val="Heading2"/>
      </w:pPr>
      <w:r>
        <w:lastRenderedPageBreak/>
        <w:t>A005</w:t>
      </w:r>
    </w:p>
    <w:tbl>
      <w:tblPr>
        <w:tblStyle w:val="PlainTable5"/>
        <w:tblW w:w="0" w:type="auto"/>
        <w:tblLook w:val="04A0" w:firstRow="1" w:lastRow="0" w:firstColumn="1" w:lastColumn="0" w:noHBand="0" w:noVBand="1"/>
      </w:tblPr>
      <w:tblGrid>
        <w:gridCol w:w="993"/>
        <w:gridCol w:w="2976"/>
        <w:gridCol w:w="4661"/>
      </w:tblGrid>
      <w:tr w:rsidR="00D00181" w14:paraId="5CCBE232" w14:textId="77777777" w:rsidTr="00F90A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094DCE4B" w14:textId="77777777" w:rsidR="00D00181" w:rsidRDefault="00D00181" w:rsidP="00F90A6F">
            <w:pPr>
              <w:jc w:val="left"/>
            </w:pPr>
            <w:r>
              <w:t>Schritt</w:t>
            </w:r>
          </w:p>
        </w:tc>
        <w:tc>
          <w:tcPr>
            <w:tcW w:w="2976" w:type="dxa"/>
          </w:tcPr>
          <w:p w14:paraId="08EFB6EA" w14:textId="77777777" w:rsidR="00D00181" w:rsidRDefault="00D00181" w:rsidP="00F90A6F">
            <w:pPr>
              <w:cnfStyle w:val="100000000000" w:firstRow="1" w:lastRow="0" w:firstColumn="0" w:lastColumn="0" w:oddVBand="0" w:evenVBand="0" w:oddHBand="0" w:evenHBand="0" w:firstRowFirstColumn="0" w:firstRowLastColumn="0" w:lastRowFirstColumn="0" w:lastRowLastColumn="0"/>
            </w:pPr>
            <w:r>
              <w:t>Aktivität</w:t>
            </w:r>
          </w:p>
        </w:tc>
        <w:tc>
          <w:tcPr>
            <w:tcW w:w="4661" w:type="dxa"/>
          </w:tcPr>
          <w:p w14:paraId="6F48F42A" w14:textId="77777777" w:rsidR="00D00181" w:rsidRDefault="00D00181" w:rsidP="00F90A6F">
            <w:pPr>
              <w:cnfStyle w:val="100000000000" w:firstRow="1" w:lastRow="0" w:firstColumn="0" w:lastColumn="0" w:oddVBand="0" w:evenVBand="0" w:oddHBand="0" w:evenHBand="0" w:firstRowFirstColumn="0" w:firstRowLastColumn="0" w:lastRowFirstColumn="0" w:lastRowLastColumn="0"/>
            </w:pPr>
            <w:r>
              <w:t>Erwartetes Ergebnis</w:t>
            </w:r>
          </w:p>
        </w:tc>
      </w:tr>
      <w:tr w:rsidR="00D00181" w14:paraId="1B4F0034" w14:textId="77777777" w:rsidTr="00F9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4B18A95" w14:textId="77777777" w:rsidR="00D00181" w:rsidRDefault="00D00181" w:rsidP="00F90A6F">
            <w:r>
              <w:t xml:space="preserve">        1</w:t>
            </w:r>
          </w:p>
        </w:tc>
        <w:tc>
          <w:tcPr>
            <w:tcW w:w="2976" w:type="dxa"/>
          </w:tcPr>
          <w:p w14:paraId="7A1E379D" w14:textId="7A0D0468" w:rsidR="00D00181" w:rsidRDefault="00D00181" w:rsidP="00F90A6F">
            <w:pPr>
              <w:cnfStyle w:val="000000100000" w:firstRow="0" w:lastRow="0" w:firstColumn="0" w:lastColumn="0" w:oddVBand="0" w:evenVBand="0" w:oddHBand="1" w:evenHBand="0" w:firstRowFirstColumn="0" w:firstRowLastColumn="0" w:lastRowFirstColumn="0" w:lastRowLastColumn="0"/>
            </w:pPr>
            <w:r>
              <w:t>Der User gibt ein er wolle nur Verbindungen für den 04/12/2018 um 10 Uhr</w:t>
            </w:r>
          </w:p>
        </w:tc>
        <w:tc>
          <w:tcPr>
            <w:tcW w:w="4661" w:type="dxa"/>
          </w:tcPr>
          <w:p w14:paraId="744878CB" w14:textId="27FBC982" w:rsidR="00D00181" w:rsidRDefault="00D00181" w:rsidP="00F90A6F">
            <w:pPr>
              <w:cnfStyle w:val="000000100000" w:firstRow="0" w:lastRow="0" w:firstColumn="0" w:lastColumn="0" w:oddVBand="0" w:evenVBand="0" w:oddHBand="1" w:evenHBand="0" w:firstRowFirstColumn="0" w:firstRowLastColumn="0" w:lastRowFirstColumn="0" w:lastRowLastColumn="0"/>
            </w:pPr>
            <w:r>
              <w:t>Es werden im nur Verbindungen die auf seine Bedingungen zutreffen angzeigt.</w:t>
            </w:r>
          </w:p>
        </w:tc>
      </w:tr>
      <w:tr w:rsidR="00D00181" w14:paraId="2E2F8CD7" w14:textId="77777777" w:rsidTr="00F90A6F">
        <w:tc>
          <w:tcPr>
            <w:cnfStyle w:val="001000000000" w:firstRow="0" w:lastRow="0" w:firstColumn="1" w:lastColumn="0" w:oddVBand="0" w:evenVBand="0" w:oddHBand="0" w:evenHBand="0" w:firstRowFirstColumn="0" w:firstRowLastColumn="0" w:lastRowFirstColumn="0" w:lastRowLastColumn="0"/>
            <w:tcW w:w="993" w:type="dxa"/>
          </w:tcPr>
          <w:p w14:paraId="40C7997E" w14:textId="77777777" w:rsidR="00D00181" w:rsidRDefault="00D00181" w:rsidP="00F90A6F">
            <w:r>
              <w:t>2</w:t>
            </w:r>
          </w:p>
        </w:tc>
        <w:tc>
          <w:tcPr>
            <w:tcW w:w="2976" w:type="dxa"/>
          </w:tcPr>
          <w:p w14:paraId="44583F01" w14:textId="5CDF9B8F" w:rsidR="00D00181" w:rsidRDefault="00461287" w:rsidP="00F90A6F">
            <w:pPr>
              <w:cnfStyle w:val="000000000000" w:firstRow="0" w:lastRow="0" w:firstColumn="0" w:lastColumn="0" w:oddVBand="0" w:evenVBand="0" w:oddHBand="0" w:evenHBand="0" w:firstRowFirstColumn="0" w:firstRowLastColumn="0" w:lastRowFirstColumn="0" w:lastRowLastColumn="0"/>
            </w:pPr>
            <w:r>
              <w:t>Der User gibt kein Datum ein</w:t>
            </w:r>
          </w:p>
        </w:tc>
        <w:tc>
          <w:tcPr>
            <w:tcW w:w="4661" w:type="dxa"/>
          </w:tcPr>
          <w:p w14:paraId="0875E71A" w14:textId="5C179D13" w:rsidR="00461287" w:rsidRDefault="00461287" w:rsidP="00F90A6F">
            <w:pPr>
              <w:cnfStyle w:val="000000000000" w:firstRow="0" w:lastRow="0" w:firstColumn="0" w:lastColumn="0" w:oddVBand="0" w:evenVBand="0" w:oddHBand="0" w:evenHBand="0" w:firstRowFirstColumn="0" w:firstRowLastColumn="0" w:lastRowFirstColumn="0" w:lastRowLastColumn="0"/>
            </w:pPr>
            <w:r>
              <w:t>Es werden aktuelle Verbindungen angezeigt.</w:t>
            </w:r>
          </w:p>
        </w:tc>
      </w:tr>
      <w:tr w:rsidR="00461287" w14:paraId="29689620" w14:textId="77777777" w:rsidTr="00F9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0F98626" w14:textId="2C5422CB" w:rsidR="00461287" w:rsidRDefault="00461287" w:rsidP="00F90A6F">
            <w:r>
              <w:t>3</w:t>
            </w:r>
          </w:p>
        </w:tc>
        <w:tc>
          <w:tcPr>
            <w:tcW w:w="2976" w:type="dxa"/>
          </w:tcPr>
          <w:p w14:paraId="6F9C1BBF" w14:textId="65FB76A1" w:rsidR="00461287" w:rsidRDefault="00461287" w:rsidP="00F90A6F">
            <w:pPr>
              <w:cnfStyle w:val="000000100000" w:firstRow="0" w:lastRow="0" w:firstColumn="0" w:lastColumn="0" w:oddVBand="0" w:evenVBand="0" w:oddHBand="1" w:evenHBand="0" w:firstRowFirstColumn="0" w:firstRowLastColumn="0" w:lastRowFirstColumn="0" w:lastRowLastColumn="0"/>
            </w:pPr>
            <w:r>
              <w:t>Der User gibt einen Zeitraum an, an dem keine Fahrplan Daten Verfügbar sind.</w:t>
            </w:r>
          </w:p>
        </w:tc>
        <w:tc>
          <w:tcPr>
            <w:tcW w:w="4661" w:type="dxa"/>
          </w:tcPr>
          <w:p w14:paraId="52E15437" w14:textId="219CA01F" w:rsidR="00461287" w:rsidRDefault="00461287" w:rsidP="00F90A6F">
            <w:pPr>
              <w:cnfStyle w:val="000000100000" w:firstRow="0" w:lastRow="0" w:firstColumn="0" w:lastColumn="0" w:oddVBand="0" w:evenVBand="0" w:oddHBand="1" w:evenHBand="0" w:firstRowFirstColumn="0" w:firstRowLastColumn="0" w:lastRowFirstColumn="0" w:lastRowLastColumn="0"/>
            </w:pPr>
            <w:r>
              <w:t>Es wird eine Fehlermeldung ausgegeben.</w:t>
            </w:r>
          </w:p>
        </w:tc>
      </w:tr>
    </w:tbl>
    <w:p w14:paraId="368E39D7" w14:textId="7DA1FAC0" w:rsidR="00D00181" w:rsidRDefault="0042343F" w:rsidP="0042343F">
      <w:pPr>
        <w:pStyle w:val="Heading2"/>
      </w:pPr>
      <w:r>
        <w:t>A006</w:t>
      </w:r>
    </w:p>
    <w:tbl>
      <w:tblPr>
        <w:tblStyle w:val="PlainTable5"/>
        <w:tblW w:w="0" w:type="auto"/>
        <w:tblLook w:val="04A0" w:firstRow="1" w:lastRow="0" w:firstColumn="1" w:lastColumn="0" w:noHBand="0" w:noVBand="1"/>
      </w:tblPr>
      <w:tblGrid>
        <w:gridCol w:w="993"/>
        <w:gridCol w:w="2976"/>
        <w:gridCol w:w="4661"/>
      </w:tblGrid>
      <w:tr w:rsidR="0042343F" w14:paraId="4B4A5EF5" w14:textId="77777777" w:rsidTr="00F90A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6DA30592" w14:textId="77777777" w:rsidR="0042343F" w:rsidRDefault="0042343F" w:rsidP="00F90A6F">
            <w:pPr>
              <w:jc w:val="left"/>
            </w:pPr>
            <w:r>
              <w:t>Schritt</w:t>
            </w:r>
          </w:p>
        </w:tc>
        <w:tc>
          <w:tcPr>
            <w:tcW w:w="2976" w:type="dxa"/>
          </w:tcPr>
          <w:p w14:paraId="22199F49" w14:textId="77777777" w:rsidR="0042343F" w:rsidRDefault="0042343F" w:rsidP="00F90A6F">
            <w:pPr>
              <w:cnfStyle w:val="100000000000" w:firstRow="1" w:lastRow="0" w:firstColumn="0" w:lastColumn="0" w:oddVBand="0" w:evenVBand="0" w:oddHBand="0" w:evenHBand="0" w:firstRowFirstColumn="0" w:firstRowLastColumn="0" w:lastRowFirstColumn="0" w:lastRowLastColumn="0"/>
            </w:pPr>
            <w:r>
              <w:t>Aktivität</w:t>
            </w:r>
          </w:p>
        </w:tc>
        <w:tc>
          <w:tcPr>
            <w:tcW w:w="4661" w:type="dxa"/>
          </w:tcPr>
          <w:p w14:paraId="4C008710" w14:textId="77777777" w:rsidR="0042343F" w:rsidRDefault="0042343F" w:rsidP="00F90A6F">
            <w:pPr>
              <w:cnfStyle w:val="100000000000" w:firstRow="1" w:lastRow="0" w:firstColumn="0" w:lastColumn="0" w:oddVBand="0" w:evenVBand="0" w:oddHBand="0" w:evenHBand="0" w:firstRowFirstColumn="0" w:firstRowLastColumn="0" w:lastRowFirstColumn="0" w:lastRowLastColumn="0"/>
            </w:pPr>
            <w:r>
              <w:t>Erwartetes Ergebnis</w:t>
            </w:r>
          </w:p>
        </w:tc>
      </w:tr>
      <w:tr w:rsidR="0042343F" w14:paraId="50A86F1C" w14:textId="77777777" w:rsidTr="00F90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29B74A" w14:textId="77777777" w:rsidR="0042343F" w:rsidRDefault="0042343F" w:rsidP="00F90A6F">
            <w:r>
              <w:t xml:space="preserve">        1</w:t>
            </w:r>
          </w:p>
        </w:tc>
        <w:tc>
          <w:tcPr>
            <w:tcW w:w="2976" w:type="dxa"/>
          </w:tcPr>
          <w:p w14:paraId="7E698D5C" w14:textId="2AC3C88F" w:rsidR="0042343F" w:rsidRDefault="0042343F" w:rsidP="00F90A6F">
            <w:pPr>
              <w:cnfStyle w:val="000000100000" w:firstRow="0" w:lastRow="0" w:firstColumn="0" w:lastColumn="0" w:oddVBand="0" w:evenVBand="0" w:oddHBand="1" w:evenHBand="0" w:firstRowFirstColumn="0" w:firstRowLastColumn="0" w:lastRowFirstColumn="0" w:lastRowLastColumn="0"/>
            </w:pPr>
            <w:r>
              <w:t>Der Benutzer klickt auf den Stationsstandort anzeigen Knopf</w:t>
            </w:r>
          </w:p>
        </w:tc>
        <w:tc>
          <w:tcPr>
            <w:tcW w:w="4661" w:type="dxa"/>
          </w:tcPr>
          <w:p w14:paraId="32610FD0" w14:textId="639DE9D8" w:rsidR="0042343F" w:rsidRDefault="0042343F" w:rsidP="00F90A6F">
            <w:pPr>
              <w:cnfStyle w:val="000000100000" w:firstRow="0" w:lastRow="0" w:firstColumn="0" w:lastColumn="0" w:oddVBand="0" w:evenVBand="0" w:oddHBand="1" w:evenHBand="0" w:firstRowFirstColumn="0" w:firstRowLastColumn="0" w:lastRowFirstColumn="0" w:lastRowLastColumn="0"/>
            </w:pPr>
            <w:r>
              <w:t>Google Maps wird im browser geöffnet am Standort der Station</w:t>
            </w:r>
          </w:p>
        </w:tc>
      </w:tr>
      <w:tr w:rsidR="0042343F" w14:paraId="74C7BA08" w14:textId="77777777" w:rsidTr="00F90A6F">
        <w:tc>
          <w:tcPr>
            <w:cnfStyle w:val="001000000000" w:firstRow="0" w:lastRow="0" w:firstColumn="1" w:lastColumn="0" w:oddVBand="0" w:evenVBand="0" w:oddHBand="0" w:evenHBand="0" w:firstRowFirstColumn="0" w:firstRowLastColumn="0" w:lastRowFirstColumn="0" w:lastRowLastColumn="0"/>
            <w:tcW w:w="993" w:type="dxa"/>
          </w:tcPr>
          <w:p w14:paraId="68BB6920" w14:textId="77777777" w:rsidR="0042343F" w:rsidRDefault="0042343F" w:rsidP="00F90A6F">
            <w:r>
              <w:t>2</w:t>
            </w:r>
          </w:p>
        </w:tc>
        <w:tc>
          <w:tcPr>
            <w:tcW w:w="2976" w:type="dxa"/>
          </w:tcPr>
          <w:p w14:paraId="78BCD64D" w14:textId="29DE2DF4" w:rsidR="0042343F" w:rsidRDefault="0042343F" w:rsidP="00F90A6F">
            <w:pPr>
              <w:cnfStyle w:val="000000000000" w:firstRow="0" w:lastRow="0" w:firstColumn="0" w:lastColumn="0" w:oddVBand="0" w:evenVBand="0" w:oddHBand="0" w:evenHBand="0" w:firstRowFirstColumn="0" w:firstRowLastColumn="0" w:lastRowFirstColumn="0" w:lastRowLastColumn="0"/>
            </w:pPr>
            <w:r>
              <w:t xml:space="preserve">Der User versucht den Standort von einer Station abzufragen, für die keine Standortdaten verfügbar sind. </w:t>
            </w:r>
          </w:p>
        </w:tc>
        <w:tc>
          <w:tcPr>
            <w:tcW w:w="4661" w:type="dxa"/>
          </w:tcPr>
          <w:p w14:paraId="7F763477" w14:textId="32A87BCD" w:rsidR="0042343F" w:rsidRDefault="0042343F" w:rsidP="00F90A6F">
            <w:pPr>
              <w:cnfStyle w:val="000000000000" w:firstRow="0" w:lastRow="0" w:firstColumn="0" w:lastColumn="0" w:oddVBand="0" w:evenVBand="0" w:oddHBand="0" w:evenHBand="0" w:firstRowFirstColumn="0" w:firstRowLastColumn="0" w:lastRowFirstColumn="0" w:lastRowLastColumn="0"/>
            </w:pPr>
            <w:r>
              <w:t>Dem User wird eine Message ausgegeben, die sagt, dass keine Standortdaten für diese Station verfügbar sind.</w:t>
            </w:r>
          </w:p>
        </w:tc>
      </w:tr>
    </w:tbl>
    <w:p w14:paraId="4A1DA07F" w14:textId="39DF16CD" w:rsidR="0042343F" w:rsidRDefault="006201C9" w:rsidP="006201C9">
      <w:pPr>
        <w:pStyle w:val="Heading1"/>
      </w:pPr>
      <w:r>
        <w:t>Install</w:t>
      </w:r>
    </w:p>
    <w:p w14:paraId="11B97C82" w14:textId="59401883" w:rsidR="00355592" w:rsidRPr="00355592" w:rsidRDefault="00355592" w:rsidP="00355592">
      <w:r>
        <w:t>Öffne das Installer File</w:t>
      </w:r>
    </w:p>
    <w:p w14:paraId="495D93F8" w14:textId="44130238" w:rsidR="006201C9" w:rsidRDefault="00355592" w:rsidP="006201C9">
      <w:r w:rsidRPr="00355592">
        <w:drawing>
          <wp:inline distT="0" distB="0" distL="0" distR="0" wp14:anchorId="299B68E2" wp14:editId="210005BE">
            <wp:extent cx="3265329" cy="2590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1609" cy="2595783"/>
                    </a:xfrm>
                    <a:prstGeom prst="rect">
                      <a:avLst/>
                    </a:prstGeom>
                  </pic:spPr>
                </pic:pic>
              </a:graphicData>
            </a:graphic>
          </wp:inline>
        </w:drawing>
      </w:r>
    </w:p>
    <w:p w14:paraId="3E885B34" w14:textId="0BC6C548" w:rsidR="00355592" w:rsidRDefault="008B28CE" w:rsidP="006201C9">
      <w:r>
        <w:lastRenderedPageBreak/>
        <w:t>Klicke auf Next</w:t>
      </w:r>
    </w:p>
    <w:p w14:paraId="34EA8253" w14:textId="489BC0C7" w:rsidR="00355592" w:rsidRDefault="00355592" w:rsidP="006201C9">
      <w:r w:rsidRPr="00355592">
        <w:drawing>
          <wp:inline distT="0" distB="0" distL="0" distR="0" wp14:anchorId="1A3F75BA" wp14:editId="0F941579">
            <wp:extent cx="4778154" cy="385605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8154" cy="3856054"/>
                    </a:xfrm>
                    <a:prstGeom prst="rect">
                      <a:avLst/>
                    </a:prstGeom>
                  </pic:spPr>
                </pic:pic>
              </a:graphicData>
            </a:graphic>
          </wp:inline>
        </w:drawing>
      </w:r>
    </w:p>
    <w:p w14:paraId="0118AAAA" w14:textId="21BEE701" w:rsidR="00DD0F13" w:rsidRDefault="00DD0F13" w:rsidP="006201C9">
      <w:r>
        <w:t>Mache deine Einstellungen und klicke auf next</w:t>
      </w:r>
    </w:p>
    <w:p w14:paraId="33B0D660" w14:textId="6560F9BB" w:rsidR="00DD0F13" w:rsidRDefault="00DD0F13" w:rsidP="006201C9">
      <w:r w:rsidRPr="00DD0F13">
        <w:drawing>
          <wp:inline distT="0" distB="0" distL="0" distR="0" wp14:anchorId="3D179AF3" wp14:editId="32E1BF63">
            <wp:extent cx="3329940" cy="282134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9167" cy="2829166"/>
                    </a:xfrm>
                    <a:prstGeom prst="rect">
                      <a:avLst/>
                    </a:prstGeom>
                  </pic:spPr>
                </pic:pic>
              </a:graphicData>
            </a:graphic>
          </wp:inline>
        </w:drawing>
      </w:r>
    </w:p>
    <w:p w14:paraId="54596C86" w14:textId="4CE37A0B" w:rsidR="00DD0F13" w:rsidRPr="006201C9" w:rsidRDefault="00DD0F13" w:rsidP="006201C9">
      <w:r>
        <w:t>Klicke nochmals</w:t>
      </w:r>
      <w:r w:rsidR="00EF4F8D">
        <w:t xml:space="preserve"> auf next. Das Programm wird ins</w:t>
      </w:r>
      <w:bookmarkStart w:id="29" w:name="_GoBack"/>
      <w:bookmarkEnd w:id="29"/>
      <w:r>
        <w:t>tallier</w:t>
      </w:r>
    </w:p>
    <w:sectPr w:rsidR="00DD0F13" w:rsidRPr="006201C9">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8C746" w14:textId="77777777" w:rsidR="006E7E87" w:rsidRDefault="006E7E87" w:rsidP="00C6554A">
      <w:pPr>
        <w:spacing w:before="0" w:after="0" w:line="240" w:lineRule="auto"/>
      </w:pPr>
      <w:r>
        <w:separator/>
      </w:r>
    </w:p>
  </w:endnote>
  <w:endnote w:type="continuationSeparator" w:id="0">
    <w:p w14:paraId="7679E9DB" w14:textId="77777777" w:rsidR="006E7E87" w:rsidRDefault="006E7E87" w:rsidP="00C6554A">
      <w:pPr>
        <w:spacing w:before="0" w:after="0" w:line="240" w:lineRule="auto"/>
      </w:pPr>
      <w:r>
        <w:continuationSeparator/>
      </w:r>
    </w:p>
  </w:endnote>
  <w:endnote w:type="continuationNotice" w:id="1">
    <w:p w14:paraId="270797C7" w14:textId="77777777" w:rsidR="006E7E87" w:rsidRDefault="006E7E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FF817" w14:textId="77777777" w:rsidR="00A2772F" w:rsidRDefault="00A2772F">
    <w:pPr>
      <w:pStyle w:val="Footer"/>
    </w:pPr>
    <w:r>
      <w:t xml:space="preserve">Page </w:t>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78FBF" w14:textId="77777777" w:rsidR="006E7E87" w:rsidRDefault="006E7E87" w:rsidP="00C6554A">
      <w:pPr>
        <w:spacing w:before="0" w:after="0" w:line="240" w:lineRule="auto"/>
      </w:pPr>
      <w:r>
        <w:separator/>
      </w:r>
    </w:p>
  </w:footnote>
  <w:footnote w:type="continuationSeparator" w:id="0">
    <w:p w14:paraId="16502354" w14:textId="77777777" w:rsidR="006E7E87" w:rsidRDefault="006E7E87" w:rsidP="00C6554A">
      <w:pPr>
        <w:spacing w:before="0" w:after="0" w:line="240" w:lineRule="auto"/>
      </w:pPr>
      <w:r>
        <w:continuationSeparator/>
      </w:r>
    </w:p>
  </w:footnote>
  <w:footnote w:type="continuationNotice" w:id="1">
    <w:p w14:paraId="013CD377" w14:textId="77777777" w:rsidR="006E7E87" w:rsidRDefault="006E7E8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DE61D5"/>
    <w:multiLevelType w:val="hybridMultilevel"/>
    <w:tmpl w:val="DC1E2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22"/>
    <w:rsid w:val="00042F1F"/>
    <w:rsid w:val="000C1B2F"/>
    <w:rsid w:val="000E4CCB"/>
    <w:rsid w:val="000E5229"/>
    <w:rsid w:val="000E7347"/>
    <w:rsid w:val="000F7F76"/>
    <w:rsid w:val="00170F2B"/>
    <w:rsid w:val="00192245"/>
    <w:rsid w:val="0019326E"/>
    <w:rsid w:val="001D452E"/>
    <w:rsid w:val="001D79F2"/>
    <w:rsid w:val="002542F8"/>
    <w:rsid w:val="002554CD"/>
    <w:rsid w:val="0026212D"/>
    <w:rsid w:val="00280F0D"/>
    <w:rsid w:val="00293B83"/>
    <w:rsid w:val="002B4294"/>
    <w:rsid w:val="002C264F"/>
    <w:rsid w:val="0032326E"/>
    <w:rsid w:val="00333D0D"/>
    <w:rsid w:val="00355592"/>
    <w:rsid w:val="003D69A7"/>
    <w:rsid w:val="003F6E79"/>
    <w:rsid w:val="0041652C"/>
    <w:rsid w:val="0042343F"/>
    <w:rsid w:val="00432204"/>
    <w:rsid w:val="00461287"/>
    <w:rsid w:val="004A17F2"/>
    <w:rsid w:val="004C049F"/>
    <w:rsid w:val="005000E2"/>
    <w:rsid w:val="00514096"/>
    <w:rsid w:val="00517B78"/>
    <w:rsid w:val="00541C46"/>
    <w:rsid w:val="00547E96"/>
    <w:rsid w:val="00560E9F"/>
    <w:rsid w:val="0059617A"/>
    <w:rsid w:val="005A56E8"/>
    <w:rsid w:val="005A6B7B"/>
    <w:rsid w:val="005C6CA1"/>
    <w:rsid w:val="005E2D51"/>
    <w:rsid w:val="005F5922"/>
    <w:rsid w:val="006201C9"/>
    <w:rsid w:val="00624AD1"/>
    <w:rsid w:val="00667A90"/>
    <w:rsid w:val="006A3CE7"/>
    <w:rsid w:val="006C3B6E"/>
    <w:rsid w:val="006E7E87"/>
    <w:rsid w:val="006F2F5D"/>
    <w:rsid w:val="006F46FE"/>
    <w:rsid w:val="007160D6"/>
    <w:rsid w:val="00767D26"/>
    <w:rsid w:val="008056A2"/>
    <w:rsid w:val="00827AF3"/>
    <w:rsid w:val="00873838"/>
    <w:rsid w:val="00877CF2"/>
    <w:rsid w:val="008A0030"/>
    <w:rsid w:val="008A20DF"/>
    <w:rsid w:val="008B28CE"/>
    <w:rsid w:val="008F3B6A"/>
    <w:rsid w:val="0092018B"/>
    <w:rsid w:val="00975D04"/>
    <w:rsid w:val="009F4242"/>
    <w:rsid w:val="00A2772F"/>
    <w:rsid w:val="00A41E07"/>
    <w:rsid w:val="00AE1FAC"/>
    <w:rsid w:val="00B31574"/>
    <w:rsid w:val="00B66881"/>
    <w:rsid w:val="00BB529D"/>
    <w:rsid w:val="00BF5F43"/>
    <w:rsid w:val="00C4145B"/>
    <w:rsid w:val="00C53F63"/>
    <w:rsid w:val="00C6554A"/>
    <w:rsid w:val="00C74C8C"/>
    <w:rsid w:val="00CB0477"/>
    <w:rsid w:val="00CB1D53"/>
    <w:rsid w:val="00CD17CD"/>
    <w:rsid w:val="00CE2BBC"/>
    <w:rsid w:val="00CE5CD7"/>
    <w:rsid w:val="00D00181"/>
    <w:rsid w:val="00D02C97"/>
    <w:rsid w:val="00D14BB0"/>
    <w:rsid w:val="00D53D87"/>
    <w:rsid w:val="00D941CF"/>
    <w:rsid w:val="00DD0F13"/>
    <w:rsid w:val="00E3380A"/>
    <w:rsid w:val="00E9086C"/>
    <w:rsid w:val="00EA2A2A"/>
    <w:rsid w:val="00ED1CF2"/>
    <w:rsid w:val="00ED7C44"/>
    <w:rsid w:val="00EE0527"/>
    <w:rsid w:val="00EE0BF2"/>
    <w:rsid w:val="00EF4F8D"/>
    <w:rsid w:val="00F16344"/>
    <w:rsid w:val="00F25464"/>
    <w:rsid w:val="00F40E7A"/>
    <w:rsid w:val="00F54140"/>
    <w:rsid w:val="00F750A6"/>
    <w:rsid w:val="00F75FC4"/>
    <w:rsid w:val="00F83E0B"/>
    <w:rsid w:val="00FD28E7"/>
    <w:rsid w:val="00FD4818"/>
    <w:rsid w:val="00FD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A49D1"/>
  <w15:chartTrackingRefBased/>
  <w15:docId w15:val="{B2D1CDBD-3C61-4FD8-BD18-0935891C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noProof/>
      <w:lang w:val="de-CH"/>
    </w:rPr>
  </w:style>
  <w:style w:type="paragraph" w:styleId="Heading1">
    <w:name w:val="heading 1"/>
    <w:basedOn w:val="Normal"/>
    <w:next w:val="Normal"/>
    <w:link w:val="Heading1Char"/>
    <w:uiPriority w:val="9"/>
    <w:qFormat/>
    <w:rsid w:val="00CE2BBC"/>
    <w:pPr>
      <w:keepNext/>
      <w:keepLines/>
      <w:spacing w:before="600" w:after="60"/>
      <w:contextualSpacing/>
      <w:outlineLvl w:val="0"/>
    </w:pPr>
    <w:rPr>
      <w:rFonts w:asciiTheme="majorHAnsi" w:eastAsiaTheme="majorEastAsia" w:hAnsiTheme="majorHAnsi" w:cstheme="majorBidi"/>
      <w:color w:val="007DEB" w:themeColor="background2" w:themeShade="80"/>
      <w:sz w:val="32"/>
    </w:rPr>
  </w:style>
  <w:style w:type="paragraph" w:styleId="Heading2">
    <w:name w:val="heading 2"/>
    <w:basedOn w:val="Normal"/>
    <w:next w:val="Normal"/>
    <w:link w:val="Heading2Char"/>
    <w:uiPriority w:val="9"/>
    <w:unhideWhenUsed/>
    <w:qFormat/>
    <w:rsid w:val="00CE2BBC"/>
    <w:pPr>
      <w:keepNext/>
      <w:keepLines/>
      <w:spacing w:before="240" w:after="0"/>
      <w:contextualSpacing/>
      <w:outlineLvl w:val="1"/>
    </w:pPr>
    <w:rPr>
      <w:rFonts w:asciiTheme="majorHAnsi" w:eastAsiaTheme="majorEastAsia" w:hAnsiTheme="majorHAnsi" w:cstheme="majorBidi"/>
      <w:color w:val="0070C0"/>
      <w:sz w:val="24"/>
    </w:rPr>
  </w:style>
  <w:style w:type="paragraph" w:styleId="Heading3">
    <w:name w:val="heading 3"/>
    <w:basedOn w:val="Normal"/>
    <w:next w:val="Normal"/>
    <w:link w:val="Heading3Char"/>
    <w:uiPriority w:val="9"/>
    <w:unhideWhenUsed/>
    <w:qFormat/>
    <w:rsid w:val="00873838"/>
    <w:pPr>
      <w:keepNext/>
      <w:keepLines/>
      <w:spacing w:before="40" w:after="0"/>
      <w:outlineLvl w:val="2"/>
    </w:pPr>
    <w:rPr>
      <w:rFonts w:asciiTheme="majorHAnsi" w:eastAsiaTheme="majorEastAsia" w:hAnsiTheme="majorHAnsi" w:cstheme="majorBidi"/>
      <w:color w:val="60B4FF" w:themeColor="background2" w:themeShade="B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BBC"/>
    <w:rPr>
      <w:rFonts w:asciiTheme="majorHAnsi" w:eastAsiaTheme="majorEastAsia" w:hAnsiTheme="majorHAnsi" w:cstheme="majorBidi"/>
      <w:noProof/>
      <w:color w:val="007DEB" w:themeColor="background2" w:themeShade="80"/>
      <w:sz w:val="32"/>
      <w:lang w:val="de-CH"/>
    </w:rPr>
  </w:style>
  <w:style w:type="character" w:customStyle="1" w:styleId="Heading2Char">
    <w:name w:val="Heading 2 Char"/>
    <w:basedOn w:val="DefaultParagraphFont"/>
    <w:link w:val="Heading2"/>
    <w:uiPriority w:val="9"/>
    <w:rsid w:val="00CE2BBC"/>
    <w:rPr>
      <w:rFonts w:asciiTheme="majorHAnsi" w:eastAsiaTheme="majorEastAsia" w:hAnsiTheme="majorHAnsi" w:cstheme="majorBidi"/>
      <w:noProof/>
      <w:color w:val="0070C0"/>
      <w:sz w:val="24"/>
      <w:lang w:val="de-CH"/>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CB1D53"/>
    <w:pPr>
      <w:spacing w:before="480" w:after="40" w:line="240" w:lineRule="auto"/>
      <w:contextualSpacing/>
      <w:jc w:val="center"/>
    </w:pPr>
    <w:rPr>
      <w:rFonts w:asciiTheme="majorHAnsi" w:eastAsiaTheme="majorEastAsia" w:hAnsiTheme="majorHAnsi" w:cstheme="majorBidi"/>
      <w:color w:val="0070C0"/>
      <w:kern w:val="28"/>
      <w:sz w:val="60"/>
    </w:rPr>
  </w:style>
  <w:style w:type="character" w:customStyle="1" w:styleId="TitleChar">
    <w:name w:val="Title Char"/>
    <w:basedOn w:val="DefaultParagraphFont"/>
    <w:link w:val="Title"/>
    <w:uiPriority w:val="2"/>
    <w:rsid w:val="00CB1D53"/>
    <w:rPr>
      <w:rFonts w:asciiTheme="majorHAnsi" w:eastAsiaTheme="majorEastAsia" w:hAnsiTheme="majorHAnsi" w:cstheme="majorBidi"/>
      <w:color w:val="0070C0"/>
      <w:kern w:val="28"/>
      <w:sz w:val="60"/>
      <w:lang w:val="de-CH"/>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873838"/>
    <w:rPr>
      <w:rFonts w:asciiTheme="majorHAnsi" w:eastAsiaTheme="majorEastAsia" w:hAnsiTheme="majorHAnsi" w:cstheme="majorBidi"/>
      <w:noProof/>
      <w:color w:val="60B4FF" w:themeColor="background2" w:themeShade="BF"/>
      <w:sz w:val="24"/>
      <w:szCs w:val="24"/>
      <w:lang w:val="de-CH"/>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A17F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4A17F2"/>
    <w:pPr>
      <w:spacing w:after="100"/>
    </w:pPr>
  </w:style>
  <w:style w:type="character" w:styleId="FootnoteReference">
    <w:name w:val="footnote reference"/>
    <w:basedOn w:val="DefaultParagraphFont"/>
    <w:uiPriority w:val="99"/>
    <w:semiHidden/>
    <w:unhideWhenUsed/>
    <w:rsid w:val="00CB1D53"/>
    <w:rPr>
      <w:vertAlign w:val="superscript"/>
    </w:rPr>
  </w:style>
  <w:style w:type="paragraph" w:styleId="ListParagraph">
    <w:name w:val="List Paragraph"/>
    <w:basedOn w:val="Normal"/>
    <w:uiPriority w:val="34"/>
    <w:unhideWhenUsed/>
    <w:qFormat/>
    <w:rsid w:val="00873838"/>
    <w:pPr>
      <w:ind w:left="720"/>
      <w:contextualSpacing/>
    </w:pPr>
  </w:style>
  <w:style w:type="paragraph" w:styleId="NormalWeb">
    <w:name w:val="Normal (Web)"/>
    <w:basedOn w:val="Normal"/>
    <w:uiPriority w:val="99"/>
    <w:semiHidden/>
    <w:unhideWhenUsed/>
    <w:rsid w:val="00514096"/>
    <w:pPr>
      <w:spacing w:before="100" w:beforeAutospacing="1" w:after="100" w:afterAutospacing="1" w:line="240" w:lineRule="auto"/>
    </w:pPr>
    <w:rPr>
      <w:rFonts w:ascii="Times New Roman" w:eastAsia="Times New Roman" w:hAnsi="Times New Roman" w:cs="Times New Roman"/>
      <w:noProof w:val="0"/>
      <w:color w:val="auto"/>
      <w:sz w:val="24"/>
      <w:szCs w:val="24"/>
      <w:lang w:val="en-GB" w:eastAsia="en-GB"/>
    </w:rPr>
  </w:style>
  <w:style w:type="paragraph" w:styleId="TOC2">
    <w:name w:val="toc 2"/>
    <w:basedOn w:val="Normal"/>
    <w:next w:val="Normal"/>
    <w:autoRedefine/>
    <w:uiPriority w:val="39"/>
    <w:unhideWhenUsed/>
    <w:rsid w:val="00EE0BF2"/>
    <w:pPr>
      <w:spacing w:after="100"/>
      <w:ind w:left="220"/>
    </w:pPr>
  </w:style>
  <w:style w:type="paragraph" w:styleId="TOC3">
    <w:name w:val="toc 3"/>
    <w:basedOn w:val="Normal"/>
    <w:next w:val="Normal"/>
    <w:autoRedefine/>
    <w:uiPriority w:val="39"/>
    <w:unhideWhenUsed/>
    <w:rsid w:val="00EE0BF2"/>
    <w:pPr>
      <w:spacing w:after="100"/>
      <w:ind w:left="440"/>
    </w:pPr>
  </w:style>
  <w:style w:type="table" w:styleId="TableGrid">
    <w:name w:val="Table Grid"/>
    <w:basedOn w:val="TableNormal"/>
    <w:uiPriority w:val="39"/>
    <w:rsid w:val="005C6CA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A00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16784">
      <w:bodyDiv w:val="1"/>
      <w:marLeft w:val="0"/>
      <w:marRight w:val="0"/>
      <w:marTop w:val="0"/>
      <w:marBottom w:val="0"/>
      <w:divBdr>
        <w:top w:val="none" w:sz="0" w:space="0" w:color="auto"/>
        <w:left w:val="none" w:sz="0" w:space="0" w:color="auto"/>
        <w:bottom w:val="none" w:sz="0" w:space="0" w:color="auto"/>
        <w:right w:val="none" w:sz="0" w:space="0" w:color="auto"/>
      </w:divBdr>
      <w:divsChild>
        <w:div w:id="1289123565">
          <w:marLeft w:val="0"/>
          <w:marRight w:val="0"/>
          <w:marTop w:val="0"/>
          <w:marBottom w:val="0"/>
          <w:divBdr>
            <w:top w:val="none" w:sz="0" w:space="0" w:color="auto"/>
            <w:left w:val="none" w:sz="0" w:space="0" w:color="auto"/>
            <w:bottom w:val="none" w:sz="0" w:space="0" w:color="auto"/>
            <w:right w:val="none" w:sz="0" w:space="0" w:color="auto"/>
          </w:divBdr>
        </w:div>
        <w:div w:id="610163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zemp\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56"/>
    <w:rsid w:val="00732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20C00786E44EA9F641BD2D1E3BA98">
    <w:name w:val="6C620C00786E44EA9F641BD2D1E3BA98"/>
    <w:rsid w:val="00732556"/>
  </w:style>
  <w:style w:type="paragraph" w:customStyle="1" w:styleId="766A151740C941529A7D6F8D082241B7">
    <w:name w:val="766A151740C941529A7D6F8D082241B7"/>
    <w:rsid w:val="00732556"/>
  </w:style>
  <w:style w:type="paragraph" w:customStyle="1" w:styleId="A22FDE0D3F7F41879D0D9EFE69DA7816">
    <w:name w:val="A22FDE0D3F7F41879D0D9EFE69DA7816"/>
    <w:rsid w:val="00732556"/>
  </w:style>
  <w:style w:type="paragraph" w:customStyle="1" w:styleId="ECFE2E60772A4187A16B848B7E9DFB06">
    <w:name w:val="ECFE2E60772A4187A16B848B7E9DFB06"/>
    <w:rsid w:val="00732556"/>
  </w:style>
  <w:style w:type="paragraph" w:customStyle="1" w:styleId="69BD92058BB44C5CBF344098269ECA65">
    <w:name w:val="69BD92058BB44C5CBF344098269ECA65"/>
    <w:rsid w:val="00732556"/>
  </w:style>
  <w:style w:type="paragraph" w:customStyle="1" w:styleId="3A258C89771F4441812AB4913D308F01">
    <w:name w:val="3A258C89771F4441812AB4913D308F01"/>
    <w:rsid w:val="007325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4D110-346E-44E9-9C8F-22CAB919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525</TotalTime>
  <Pages>18</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Zemp</dc:creator>
  <cp:keywords/>
  <dc:description/>
  <cp:lastModifiedBy>Noah Zemp</cp:lastModifiedBy>
  <cp:revision>69</cp:revision>
  <dcterms:created xsi:type="dcterms:W3CDTF">2018-11-27T14:54:00Z</dcterms:created>
  <dcterms:modified xsi:type="dcterms:W3CDTF">2018-12-04T15:15:00Z</dcterms:modified>
</cp:coreProperties>
</file>